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4E22E1" w14:textId="5BFB32B2" w:rsidR="00D74CA4" w:rsidRDefault="00D74CA4" w:rsidP="00895C1D">
      <w:pPr>
        <w:pStyle w:val="Ttulo1"/>
      </w:pPr>
      <w:bookmarkStart w:id="0" w:name="_Toc485321649"/>
      <w:r>
        <w:t xml:space="preserve">Curso </w:t>
      </w:r>
      <w:r w:rsidR="00895C1D">
        <w:t>HTML</w:t>
      </w:r>
      <w:r>
        <w:t>, CSS y Javascript</w:t>
      </w:r>
      <w:bookmarkEnd w:id="0"/>
    </w:p>
    <w:p w14:paraId="108F5AA1" w14:textId="77777777" w:rsidR="00837D55" w:rsidRDefault="00837D55" w:rsidP="00837D55">
      <w:pPr>
        <w:pStyle w:val="Fecha"/>
      </w:pPr>
      <w:r>
        <w:t>Junio de 2017</w:t>
      </w:r>
    </w:p>
    <w:p w14:paraId="4B3EBE51" w14:textId="77777777" w:rsidR="00837D55" w:rsidRDefault="00837D55" w:rsidP="00837D55">
      <w:pPr>
        <w:pStyle w:val="Fecha"/>
        <w:rPr>
          <w:lang w:val="es-MX"/>
        </w:rPr>
      </w:pPr>
    </w:p>
    <w:p w14:paraId="3C9B6D27" w14:textId="77777777" w:rsidR="00AF4044" w:rsidRDefault="00AF4044" w:rsidP="00837D55">
      <w:pPr>
        <w:pStyle w:val="Fecha"/>
        <w:rPr>
          <w:lang w:val="es-MX"/>
        </w:rPr>
      </w:pPr>
    </w:p>
    <w:p w14:paraId="719203D8" w14:textId="28927D1F" w:rsidR="00604797" w:rsidRPr="00480C0E" w:rsidRDefault="003F5647" w:rsidP="003F5647">
      <w:pPr>
        <w:pStyle w:val="Ttulo4"/>
        <w:rPr>
          <w:lang w:val="es-MX"/>
        </w:rPr>
      </w:pPr>
      <w:bookmarkStart w:id="1" w:name="_GoBack"/>
      <w:r>
        <w:rPr>
          <w:color w:val="7F7F7F" w:themeColor="text1" w:themeTint="80"/>
          <w:lang w:val="es-MX"/>
        </w:rPr>
        <w:t>Autor:</w:t>
      </w:r>
      <w:r w:rsidR="00604797" w:rsidRPr="00604797">
        <w:rPr>
          <w:color w:val="7F7F7F" w:themeColor="text1" w:themeTint="80"/>
          <w:lang w:val="es-MX"/>
        </w:rPr>
        <w:t xml:space="preserve"> </w:t>
      </w:r>
      <w:r w:rsidR="00604797">
        <w:rPr>
          <w:lang w:val="es-MX"/>
        </w:rPr>
        <w:t>Fran Linde Blázquez</w:t>
      </w:r>
    </w:p>
    <w:bookmarkEnd w:id="1"/>
    <w:p w14:paraId="31B75460" w14:textId="77777777" w:rsidR="00AF4044" w:rsidRDefault="00AF4044" w:rsidP="00837D55">
      <w:pPr>
        <w:pStyle w:val="Fecha"/>
        <w:rPr>
          <w:lang w:val="es-MX"/>
        </w:rPr>
      </w:pPr>
    </w:p>
    <w:p w14:paraId="71F64A5A" w14:textId="77777777" w:rsidR="00837D55" w:rsidRPr="00837D55" w:rsidRDefault="00837D55" w:rsidP="00837D55"/>
    <w:p w14:paraId="580F8233" w14:textId="77777777" w:rsidR="00837D55" w:rsidRDefault="00837D55" w:rsidP="00837D55"/>
    <w:p w14:paraId="6602C494" w14:textId="77777777" w:rsidR="00837D55" w:rsidRDefault="00837D55" w:rsidP="00837D55"/>
    <w:p w14:paraId="133C4ABE" w14:textId="77777777" w:rsidR="00837D55" w:rsidRDefault="00837D55" w:rsidP="00837D55"/>
    <w:p w14:paraId="0B0C20DC" w14:textId="77777777" w:rsidR="00837D55" w:rsidRDefault="00837D55" w:rsidP="00837D55"/>
    <w:p w14:paraId="66F58257" w14:textId="77777777" w:rsidR="00837D55" w:rsidRDefault="00837D55" w:rsidP="00837D55"/>
    <w:p w14:paraId="43E3C696" w14:textId="77777777" w:rsidR="00837D55" w:rsidRDefault="00837D55" w:rsidP="00837D55"/>
    <w:p w14:paraId="76F28284" w14:textId="77777777" w:rsidR="00837D55" w:rsidRDefault="00837D55" w:rsidP="00837D55"/>
    <w:p w14:paraId="5085FF62" w14:textId="77777777" w:rsidR="00837D55" w:rsidRDefault="00837D55" w:rsidP="00837D55"/>
    <w:p w14:paraId="3FA32F23" w14:textId="77777777" w:rsidR="00837D55" w:rsidRDefault="00837D55" w:rsidP="00837D55"/>
    <w:p w14:paraId="08446BFD" w14:textId="77777777" w:rsidR="00AF4044" w:rsidRDefault="00AF4044" w:rsidP="00837D55"/>
    <w:p w14:paraId="2900C91E" w14:textId="77777777" w:rsidR="00B35F0E" w:rsidRDefault="00B35F0E" w:rsidP="00837D55"/>
    <w:p w14:paraId="1E303D72" w14:textId="77777777" w:rsidR="00B35F0E" w:rsidRDefault="00B35F0E" w:rsidP="00837D55"/>
    <w:p w14:paraId="3BB20512" w14:textId="77777777" w:rsidR="00B35F0E" w:rsidRDefault="00B35F0E" w:rsidP="00837D55"/>
    <w:p w14:paraId="52461D1F" w14:textId="77777777" w:rsidR="007D660D" w:rsidRDefault="007D660D" w:rsidP="00837D55"/>
    <w:p w14:paraId="34365B40" w14:textId="77777777" w:rsidR="007D660D" w:rsidRDefault="007D660D" w:rsidP="00837D55"/>
    <w:p w14:paraId="24576591" w14:textId="77777777" w:rsidR="007D660D" w:rsidRDefault="007D660D" w:rsidP="00837D55"/>
    <w:p w14:paraId="37796865" w14:textId="77777777" w:rsidR="00B35F0E" w:rsidRDefault="00B35F0E" w:rsidP="00837D55"/>
    <w:p w14:paraId="72543810" w14:textId="77777777" w:rsidR="00837D55" w:rsidRDefault="00837D55" w:rsidP="00837D55"/>
    <w:p w14:paraId="72F3A92E" w14:textId="77777777" w:rsidR="00837D55" w:rsidRPr="00837D55" w:rsidRDefault="00837D55" w:rsidP="00837D55"/>
    <w:p w14:paraId="0A31DEE1" w14:textId="4BB2E364" w:rsidR="00842EFF" w:rsidRPr="00837D55" w:rsidRDefault="00BB1B76" w:rsidP="009E7431">
      <w:pPr>
        <w:spacing w:before="120" w:after="120" w:line="240" w:lineRule="auto"/>
        <w:rPr>
          <w:sz w:val="52"/>
          <w:szCs w:val="52"/>
        </w:rPr>
      </w:pPr>
      <w:r>
        <w:rPr>
          <w:color w:val="0072C6" w:themeColor="accent1"/>
          <w:sz w:val="52"/>
          <w:szCs w:val="52"/>
        </w:rPr>
        <w:t>Temario</w:t>
      </w:r>
      <w:r w:rsidR="00432E5E">
        <w:rPr>
          <w:color w:val="0072C6" w:themeColor="accent1"/>
          <w:sz w:val="52"/>
          <w:szCs w:val="52"/>
        </w:rPr>
        <w:t xml:space="preserve"> Completo</w:t>
      </w:r>
    </w:p>
    <w:p w14:paraId="14D4F292" w14:textId="77777777" w:rsidR="008872D6" w:rsidRDefault="008872D6" w:rsidP="00851D07">
      <w:pPr>
        <w:rPr>
          <w:noProof/>
          <w:lang w:val="es-ES_tradnl" w:eastAsia="es-ES_tradnl"/>
        </w:rPr>
      </w:pPr>
    </w:p>
    <w:p w14:paraId="12EBD4A4" w14:textId="5B2672B7" w:rsidR="00BF7BD6" w:rsidRDefault="008B5FB5" w:rsidP="0039526E">
      <w:pPr>
        <w:pStyle w:val="Ttulo2"/>
        <w:rPr>
          <w:iCs/>
          <w:noProof/>
          <w:lang w:val="es-ES_tradnl" w:eastAsia="es-ES_tradnl"/>
        </w:rPr>
      </w:pPr>
      <w:r>
        <w:rPr>
          <w:iCs/>
          <w:noProof/>
          <w:lang w:val="es-ES_tradnl" w:eastAsia="es-ES_tradnl"/>
        </w:rPr>
        <w:lastRenderedPageBreak/>
        <w:t>Bloqu</w:t>
      </w:r>
      <w:r w:rsidR="00400717">
        <w:rPr>
          <w:iCs/>
          <w:noProof/>
          <w:lang w:val="es-ES_tradnl" w:eastAsia="es-ES_tradnl"/>
        </w:rPr>
        <w:t xml:space="preserve">e 1: </w:t>
      </w:r>
      <w:r w:rsidR="00C6757E">
        <w:rPr>
          <w:iCs/>
          <w:noProof/>
          <w:lang w:val="es-ES_tradnl" w:eastAsia="es-ES_tradnl"/>
        </w:rPr>
        <w:t xml:space="preserve">INTRO </w:t>
      </w:r>
      <w:r w:rsidR="00400717">
        <w:rPr>
          <w:iCs/>
          <w:noProof/>
          <w:lang w:val="es-ES_tradnl" w:eastAsia="es-ES_tradnl"/>
        </w:rPr>
        <w:t>JavaScript</w:t>
      </w:r>
    </w:p>
    <w:p w14:paraId="50188921" w14:textId="19F89AD5" w:rsidR="0039526E" w:rsidRPr="002B6B00" w:rsidRDefault="0039526E" w:rsidP="0039526E">
      <w:pPr>
        <w:pStyle w:val="Ttulo3"/>
        <w:rPr>
          <w:noProof/>
          <w:lang w:val="es-ES_tradnl" w:eastAsia="es-ES_tradnl"/>
        </w:rPr>
      </w:pPr>
      <w:r>
        <w:rPr>
          <w:noProof/>
          <w:lang w:val="es-ES_tradnl" w:eastAsia="es-ES_tradnl"/>
        </w:rPr>
        <w:t>Tema 1</w:t>
      </w:r>
      <w:r w:rsidRPr="002B6B00">
        <w:rPr>
          <w:noProof/>
          <w:lang w:val="es-ES_tradnl" w:eastAsia="es-ES_tradnl"/>
        </w:rPr>
        <w:t>: Introducción a JavaScript</w:t>
      </w:r>
    </w:p>
    <w:p w14:paraId="5851A4AF" w14:textId="77777777" w:rsidR="0039526E" w:rsidRPr="002B6B00" w:rsidRDefault="0039526E" w:rsidP="0039526E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1. Introducción</w:t>
      </w:r>
    </w:p>
    <w:p w14:paraId="4F27A46A" w14:textId="77777777" w:rsidR="0039526E" w:rsidRPr="002B6B00" w:rsidRDefault="0039526E" w:rsidP="0039526E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2. Cómo incluir JavaScript en una página</w:t>
      </w:r>
    </w:p>
    <w:p w14:paraId="3EDB645A" w14:textId="77777777" w:rsidR="0039526E" w:rsidRPr="002B6B00" w:rsidRDefault="0039526E" w:rsidP="0039526E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2.1 Entre etiquetas &lt;script&gt;</w:t>
      </w:r>
    </w:p>
    <w:p w14:paraId="01A5B57A" w14:textId="77777777" w:rsidR="0039526E" w:rsidRPr="002B6B00" w:rsidRDefault="0039526E" w:rsidP="0039526E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2.2 Importando un fichero JavaScript externo</w:t>
      </w:r>
    </w:p>
    <w:p w14:paraId="4D2FC88F" w14:textId="77777777" w:rsidR="0039526E" w:rsidRPr="002B6B00" w:rsidRDefault="0039526E" w:rsidP="0039526E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3. Comentarios en JavaScript</w:t>
      </w:r>
    </w:p>
    <w:p w14:paraId="3D2DFB7B" w14:textId="77777777" w:rsidR="0039526E" w:rsidRPr="002B6B00" w:rsidRDefault="0039526E" w:rsidP="0039526E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4. Operaciones en JavaScript</w:t>
      </w:r>
    </w:p>
    <w:p w14:paraId="28156158" w14:textId="77777777" w:rsidR="0039526E" w:rsidRPr="002B6B00" w:rsidRDefault="0039526E" w:rsidP="0039526E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5. Comparaciones en JavaScript</w:t>
      </w:r>
    </w:p>
    <w:p w14:paraId="574447A2" w14:textId="77777777" w:rsidR="0039526E" w:rsidRPr="002B6B00" w:rsidRDefault="0039526E" w:rsidP="0039526E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6. Operadores lógicos</w:t>
      </w:r>
    </w:p>
    <w:p w14:paraId="717CE372" w14:textId="77777777" w:rsidR="0039526E" w:rsidRPr="002B6B00" w:rsidRDefault="0039526E" w:rsidP="0039526E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6.1 AND (&amp;&amp;)</w:t>
      </w:r>
    </w:p>
    <w:p w14:paraId="5F2E8532" w14:textId="77777777" w:rsidR="0039526E" w:rsidRPr="002B6B00" w:rsidRDefault="0039526E" w:rsidP="0039526E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6.2 OR (||)</w:t>
      </w:r>
    </w:p>
    <w:p w14:paraId="16B8C7E0" w14:textId="77777777" w:rsidR="0039526E" w:rsidRPr="002B6B00" w:rsidRDefault="0039526E" w:rsidP="0039526E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6.3 Not (!)</w:t>
      </w:r>
    </w:p>
    <w:p w14:paraId="49D8A7C1" w14:textId="77777777" w:rsidR="0039526E" w:rsidRPr="002B6B00" w:rsidRDefault="0039526E" w:rsidP="0039526E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7. Instrucciones básicas de JavaScript</w:t>
      </w:r>
    </w:p>
    <w:p w14:paraId="17A8669D" w14:textId="77777777" w:rsidR="0039526E" w:rsidRPr="002B6B00" w:rsidRDefault="0039526E" w:rsidP="0039526E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7.1 La instrucción “if”</w:t>
      </w:r>
    </w:p>
    <w:p w14:paraId="32756429" w14:textId="77777777" w:rsidR="0039526E" w:rsidRPr="002B6B00" w:rsidRDefault="0039526E" w:rsidP="0039526E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7.2 La instrucción “if-else”</w:t>
      </w:r>
    </w:p>
    <w:p w14:paraId="5C904B8A" w14:textId="77777777" w:rsidR="0039526E" w:rsidRPr="002B6B00" w:rsidRDefault="0039526E" w:rsidP="0039526E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7.3 La instrucción o bucle “while”</w:t>
      </w:r>
    </w:p>
    <w:p w14:paraId="26AED463" w14:textId="77777777" w:rsidR="0039526E" w:rsidRPr="002B6B00" w:rsidRDefault="0039526E" w:rsidP="0039526E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7.4 La instrucción o bucle “for”</w:t>
      </w:r>
    </w:p>
    <w:p w14:paraId="1C1698FB" w14:textId="77777777" w:rsidR="0039526E" w:rsidRPr="002B6B00" w:rsidRDefault="0039526E" w:rsidP="0039526E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7.5 La instrucción switch-case</w:t>
      </w:r>
    </w:p>
    <w:p w14:paraId="29F7A5CF" w14:textId="77777777" w:rsidR="0039526E" w:rsidRPr="002B6B00" w:rsidRDefault="0039526E" w:rsidP="0039526E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8. Funciones en JavaScript</w:t>
      </w:r>
    </w:p>
    <w:p w14:paraId="1CA0BAC3" w14:textId="77777777" w:rsidR="0039526E" w:rsidRPr="002B6B00" w:rsidRDefault="0039526E" w:rsidP="0039526E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8.1 Funciones sin argumentos</w:t>
      </w:r>
    </w:p>
    <w:p w14:paraId="5D298608" w14:textId="77777777" w:rsidR="0039526E" w:rsidRPr="002B6B00" w:rsidRDefault="0039526E" w:rsidP="0039526E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8.2 Funciones con un argumento</w:t>
      </w:r>
    </w:p>
    <w:p w14:paraId="1D07CDC8" w14:textId="77777777" w:rsidR="0039526E" w:rsidRPr="002B6B00" w:rsidRDefault="0039526E" w:rsidP="0039526E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8.3 Funciones con múltiples argumentos</w:t>
      </w:r>
    </w:p>
    <w:p w14:paraId="4F6E2236" w14:textId="77777777" w:rsidR="0039526E" w:rsidRPr="002B6B00" w:rsidRDefault="0039526E" w:rsidP="0039526E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8.4 Funciones con “return”</w:t>
      </w:r>
    </w:p>
    <w:p w14:paraId="4F234011" w14:textId="77777777" w:rsidR="0039526E" w:rsidRPr="002B6B00" w:rsidRDefault="0039526E" w:rsidP="0039526E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9. Tipos primitivos de datos en JavaScript</w:t>
      </w:r>
    </w:p>
    <w:p w14:paraId="165DACD6" w14:textId="77777777" w:rsidR="0039526E" w:rsidRPr="002B6B00" w:rsidRDefault="0039526E" w:rsidP="0039526E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10. Estructuras de datos en JavaScript</w:t>
      </w:r>
    </w:p>
    <w:p w14:paraId="22BC4D5C" w14:textId="77777777" w:rsidR="0039526E" w:rsidRPr="002B6B00" w:rsidRDefault="0039526E" w:rsidP="0039526E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10.1 Arrays en JavaScript</w:t>
      </w:r>
    </w:p>
    <w:p w14:paraId="2CF07E11" w14:textId="77777777" w:rsidR="0039526E" w:rsidRPr="002B6B00" w:rsidRDefault="0039526E" w:rsidP="0039526E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10.2 Añadiendo elementos a un array en JavaScript</w:t>
      </w:r>
    </w:p>
    <w:p w14:paraId="21211C22" w14:textId="77777777" w:rsidR="0039526E" w:rsidRPr="002B6B00" w:rsidRDefault="0039526E" w:rsidP="0039526E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10.3 Objetos en JavaScript</w:t>
      </w:r>
    </w:p>
    <w:p w14:paraId="0E41028C" w14:textId="77777777" w:rsidR="0039526E" w:rsidRPr="002B6B00" w:rsidRDefault="0039526E" w:rsidP="0039526E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10.4  For-in</w:t>
      </w:r>
    </w:p>
    <w:p w14:paraId="6F0B5F31" w14:textId="77777777" w:rsidR="0039526E" w:rsidRPr="002B6B00" w:rsidRDefault="0039526E" w:rsidP="0039526E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10.5  For-each</w:t>
      </w:r>
    </w:p>
    <w:p w14:paraId="224FCCB2" w14:textId="77777777" w:rsidR="0039526E" w:rsidRPr="002B6B00" w:rsidRDefault="0039526E" w:rsidP="0039526E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11. Orden de las operaciones</w:t>
      </w:r>
    </w:p>
    <w:p w14:paraId="6A6C7FBC" w14:textId="77777777" w:rsidR="0039526E" w:rsidRPr="002B6B00" w:rsidRDefault="0039526E" w:rsidP="0039526E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12. SetTimeout</w:t>
      </w:r>
    </w:p>
    <w:p w14:paraId="5F6D3C8A" w14:textId="77777777" w:rsidR="0039526E" w:rsidRPr="002B6B00" w:rsidRDefault="0039526E" w:rsidP="0039526E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lastRenderedPageBreak/>
        <w:t>13. SetInterval</w:t>
      </w:r>
    </w:p>
    <w:p w14:paraId="7CB873E3" w14:textId="77777777" w:rsidR="0039526E" w:rsidRPr="002B6B00" w:rsidRDefault="0039526E" w:rsidP="0039526E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14. Llamando a funciones JS desde HTML</w:t>
      </w:r>
    </w:p>
    <w:p w14:paraId="4B42D209" w14:textId="77777777" w:rsidR="0039526E" w:rsidRPr="002B6B00" w:rsidRDefault="0039526E" w:rsidP="0039526E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14.1 Onclick</w:t>
      </w:r>
    </w:p>
    <w:p w14:paraId="5D8085CC" w14:textId="77777777" w:rsidR="0039526E" w:rsidRPr="002B6B00" w:rsidRDefault="0039526E" w:rsidP="0039526E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14.2 Onload</w:t>
      </w:r>
    </w:p>
    <w:p w14:paraId="2699DDD8" w14:textId="77777777" w:rsidR="0039526E" w:rsidRPr="002B6B00" w:rsidRDefault="0039526E" w:rsidP="0039526E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14.3 Otros manejadores de eventos</w:t>
      </w:r>
    </w:p>
    <w:p w14:paraId="77E06F2C" w14:textId="77777777" w:rsidR="0039526E" w:rsidRPr="002B6B00" w:rsidRDefault="0039526E" w:rsidP="0039526E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15. JSON en JavaScript</w:t>
      </w:r>
    </w:p>
    <w:p w14:paraId="7815E4AA" w14:textId="77777777" w:rsidR="0039526E" w:rsidRPr="002B6B00" w:rsidRDefault="0039526E" w:rsidP="0039526E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15.1 JSON.stringify</w:t>
      </w:r>
    </w:p>
    <w:p w14:paraId="7AF24D5C" w14:textId="77777777" w:rsidR="0039526E" w:rsidRPr="002B6B00" w:rsidRDefault="0039526E" w:rsidP="0039526E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15.2 JSON.parse</w:t>
      </w:r>
    </w:p>
    <w:p w14:paraId="3C8EA926" w14:textId="77777777" w:rsidR="0039526E" w:rsidRPr="002B6B00" w:rsidRDefault="0039526E" w:rsidP="0039526E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16. Script defer/async</w:t>
      </w:r>
    </w:p>
    <w:p w14:paraId="47FBF1D8" w14:textId="77777777" w:rsidR="0039526E" w:rsidRPr="002B6B00" w:rsidRDefault="0039526E" w:rsidP="0039526E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16.1 Defer</w:t>
      </w:r>
    </w:p>
    <w:p w14:paraId="2779B98C" w14:textId="77777777" w:rsidR="0039526E" w:rsidRPr="002B6B00" w:rsidRDefault="0039526E" w:rsidP="0039526E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16.2 Async</w:t>
      </w:r>
    </w:p>
    <w:p w14:paraId="03CFEDAE" w14:textId="77777777" w:rsidR="0039526E" w:rsidRPr="002B6B00" w:rsidRDefault="0039526E" w:rsidP="0039526E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17. Tratamiento de errores</w:t>
      </w:r>
    </w:p>
    <w:p w14:paraId="5ADDDA11" w14:textId="77777777" w:rsidR="0039526E" w:rsidRPr="002B6B00" w:rsidRDefault="0039526E" w:rsidP="0039526E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17.1 try / catch</w:t>
      </w:r>
    </w:p>
    <w:p w14:paraId="0C039E50" w14:textId="77777777" w:rsidR="0039526E" w:rsidRPr="002B6B00" w:rsidRDefault="0039526E" w:rsidP="0039526E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17.2 Lanzando excepciones</w:t>
      </w:r>
    </w:p>
    <w:p w14:paraId="47D1A0F4" w14:textId="77777777" w:rsidR="0039526E" w:rsidRPr="0039526E" w:rsidRDefault="0039526E" w:rsidP="0039526E">
      <w:pPr>
        <w:rPr>
          <w:lang w:val="es-ES_tradnl" w:eastAsia="es-ES_tradnl"/>
        </w:rPr>
      </w:pPr>
    </w:p>
    <w:p w14:paraId="0640A26B" w14:textId="77777777" w:rsidR="00D25698" w:rsidRPr="00D25698" w:rsidRDefault="00D25698" w:rsidP="00D25698">
      <w:pPr>
        <w:rPr>
          <w:lang w:val="es-ES_tradnl" w:eastAsia="es-ES_tradnl"/>
        </w:rPr>
      </w:pPr>
    </w:p>
    <w:p w14:paraId="2AF5520F" w14:textId="77777777" w:rsidR="003A3335" w:rsidRDefault="003A3335">
      <w:pPr>
        <w:spacing w:before="160" w:after="320"/>
        <w:rPr>
          <w:rFonts w:asciiTheme="majorHAnsi" w:eastAsiaTheme="majorEastAsia" w:hAnsiTheme="majorHAnsi" w:cstheme="majorBidi"/>
          <w:iCs/>
          <w:caps/>
          <w:noProof/>
          <w:color w:val="0072C6" w:themeColor="accent1"/>
          <w:sz w:val="40"/>
          <w:szCs w:val="26"/>
          <w:lang w:val="es-ES_tradnl" w:eastAsia="es-ES_tradnl"/>
        </w:rPr>
      </w:pPr>
      <w:r>
        <w:rPr>
          <w:iCs/>
          <w:noProof/>
          <w:lang w:val="es-ES_tradnl" w:eastAsia="es-ES_tradnl"/>
        </w:rPr>
        <w:br w:type="page"/>
      </w:r>
    </w:p>
    <w:p w14:paraId="677FD217" w14:textId="739E467C" w:rsidR="004A7955" w:rsidRPr="004A7955" w:rsidRDefault="004A7955" w:rsidP="004A7955">
      <w:pPr>
        <w:pStyle w:val="Ttulo2"/>
        <w:rPr>
          <w:iCs/>
          <w:noProof/>
          <w:lang w:val="es-ES_tradnl" w:eastAsia="es-ES_tradnl"/>
        </w:rPr>
      </w:pPr>
      <w:r>
        <w:rPr>
          <w:iCs/>
          <w:noProof/>
          <w:lang w:val="es-ES_tradnl" w:eastAsia="es-ES_tradnl"/>
        </w:rPr>
        <w:lastRenderedPageBreak/>
        <w:t>Bloque 2: JavaScript AVANZADO</w:t>
      </w:r>
    </w:p>
    <w:p w14:paraId="313DF8E7" w14:textId="1F69FB77" w:rsidR="003A3335" w:rsidRPr="00C565C0" w:rsidRDefault="001B1EBC" w:rsidP="00C565C0">
      <w:pPr>
        <w:pStyle w:val="Ttulo3"/>
        <w:rPr>
          <w:iCs/>
          <w:noProof/>
          <w:lang w:val="es-ES_tradnl" w:eastAsia="es-ES_tradnl"/>
        </w:rPr>
      </w:pPr>
      <w:r>
        <w:rPr>
          <w:noProof/>
          <w:lang w:val="es-ES_tradnl" w:eastAsia="es-ES_tradnl"/>
        </w:rPr>
        <w:t>Tema 2</w:t>
      </w:r>
      <w:r w:rsidR="003A3335" w:rsidRPr="002B6B00">
        <w:rPr>
          <w:noProof/>
          <w:lang w:val="es-ES_tradnl" w:eastAsia="es-ES_tradnl"/>
        </w:rPr>
        <w:t>: JavaScript avanzado</w:t>
      </w:r>
    </w:p>
    <w:p w14:paraId="31829168" w14:textId="77777777" w:rsidR="003A3335" w:rsidRPr="002B6B00" w:rsidRDefault="003A3335" w:rsidP="003A3335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1. Introducción</w:t>
      </w:r>
    </w:p>
    <w:p w14:paraId="7911144D" w14:textId="77777777" w:rsidR="003A3335" w:rsidRPr="002B6B00" w:rsidRDefault="003A3335" w:rsidP="003A3335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2. Guardando funciones en variables</w:t>
      </w:r>
    </w:p>
    <w:p w14:paraId="1F44BFCB" w14:textId="77777777" w:rsidR="003A3335" w:rsidRPr="002B6B00" w:rsidRDefault="003A3335" w:rsidP="003A3335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3. Asignando y pasando variables</w:t>
      </w:r>
    </w:p>
    <w:p w14:paraId="2B7E7EED" w14:textId="77777777" w:rsidR="003A3335" w:rsidRPr="002B6B00" w:rsidRDefault="003A3335" w:rsidP="003A3335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4. Hoisting</w:t>
      </w:r>
    </w:p>
    <w:p w14:paraId="2ED81C12" w14:textId="77777777" w:rsidR="003A3335" w:rsidRPr="002B6B00" w:rsidRDefault="003A3335" w:rsidP="003A3335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5. “use strict”</w:t>
      </w:r>
      <w:r w:rsidRPr="002B6B00">
        <w:rPr>
          <w:iCs/>
          <w:noProof/>
          <w:lang w:val="es-ES_tradnl" w:eastAsia="es-ES_tradnl"/>
        </w:rPr>
        <w:tab/>
      </w:r>
    </w:p>
    <w:p w14:paraId="33B9AD71" w14:textId="77777777" w:rsidR="003A3335" w:rsidRPr="002B6B00" w:rsidRDefault="003A3335" w:rsidP="003A3335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6. Definiendo clases en JavaScript</w:t>
      </w:r>
    </w:p>
    <w:p w14:paraId="753F85CA" w14:textId="77777777" w:rsidR="003A3335" w:rsidRPr="002B6B00" w:rsidRDefault="003A3335" w:rsidP="003A3335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6.1 Definiendo clases mediante objetos</w:t>
      </w:r>
    </w:p>
    <w:p w14:paraId="20FC8A00" w14:textId="77777777" w:rsidR="003A3335" w:rsidRPr="002B6B00" w:rsidRDefault="003A3335" w:rsidP="003A3335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6.2 El uso de “this”</w:t>
      </w:r>
    </w:p>
    <w:p w14:paraId="1346DFF8" w14:textId="77777777" w:rsidR="003A3335" w:rsidRPr="002B6B00" w:rsidRDefault="003A3335" w:rsidP="003A3335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6.3 Definiendo clases mediante funciones y “new”</w:t>
      </w:r>
    </w:p>
    <w:p w14:paraId="210AE8E4" w14:textId="77777777" w:rsidR="003A3335" w:rsidRPr="002B6B00" w:rsidRDefault="003A3335" w:rsidP="003A3335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6.4 Prototype</w:t>
      </w:r>
    </w:p>
    <w:p w14:paraId="3A95245B" w14:textId="77777777" w:rsidR="003A3335" w:rsidRPr="002B6B00" w:rsidRDefault="003A3335" w:rsidP="003A3335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7. Ámbito de una función/variable (scope)</w:t>
      </w:r>
    </w:p>
    <w:p w14:paraId="06A09360" w14:textId="77777777" w:rsidR="003A3335" w:rsidRPr="002B6B00" w:rsidRDefault="003A3335" w:rsidP="003A3335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8. Closures</w:t>
      </w:r>
    </w:p>
    <w:p w14:paraId="594274F5" w14:textId="77777777" w:rsidR="003A3335" w:rsidRPr="002B6B00" w:rsidRDefault="003A3335" w:rsidP="003A3335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8.1 Funciones como Objeto</w:t>
      </w:r>
    </w:p>
    <w:p w14:paraId="658DC5DA" w14:textId="77777777" w:rsidR="003A3335" w:rsidRPr="002B6B00" w:rsidRDefault="003A3335" w:rsidP="003A3335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8.2 Anidando funciones</w:t>
      </w:r>
    </w:p>
    <w:p w14:paraId="0AEC16CA" w14:textId="77777777" w:rsidR="003A3335" w:rsidRPr="002B6B00" w:rsidRDefault="003A3335" w:rsidP="003A3335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8.3 Definición de closure y patrón module</w:t>
      </w:r>
    </w:p>
    <w:p w14:paraId="1E32E7A7" w14:textId="77777777" w:rsidR="003A3335" w:rsidRPr="002B6B00" w:rsidRDefault="003A3335" w:rsidP="003A3335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9. Herencia en JavaScript</w:t>
      </w:r>
    </w:p>
    <w:p w14:paraId="21EDA1D9" w14:textId="77777777" w:rsidR="003A3335" w:rsidRPr="002B6B00" w:rsidRDefault="003A3335" w:rsidP="003A3335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9.1 Herencia con Prototype</w:t>
      </w:r>
    </w:p>
    <w:p w14:paraId="3466D3CE" w14:textId="77777777" w:rsidR="003A3335" w:rsidRPr="002B6B00" w:rsidRDefault="003A3335" w:rsidP="003A3335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9.2 Sobrescribiendo métodos heredados</w:t>
      </w:r>
    </w:p>
    <w:p w14:paraId="67D854BC" w14:textId="77777777" w:rsidR="003A3335" w:rsidRPr="002B6B00" w:rsidRDefault="003A3335" w:rsidP="003A3335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10. La variable arguments</w:t>
      </w:r>
    </w:p>
    <w:p w14:paraId="71379466" w14:textId="77777777" w:rsidR="003A3335" w:rsidRPr="002B6B00" w:rsidRDefault="003A3335" w:rsidP="003A3335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11. Asincronía en JavaScript</w:t>
      </w:r>
    </w:p>
    <w:p w14:paraId="7C4500AA" w14:textId="77777777" w:rsidR="003A3335" w:rsidRPr="002B6B00" w:rsidRDefault="003A3335" w:rsidP="003A3335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11.1 Callbacks</w:t>
      </w:r>
    </w:p>
    <w:p w14:paraId="7E378472" w14:textId="77777777" w:rsidR="003A3335" w:rsidRPr="002B6B00" w:rsidRDefault="003A3335" w:rsidP="003A3335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11.2 Promesas</w:t>
      </w:r>
    </w:p>
    <w:p w14:paraId="32E11202" w14:textId="77777777" w:rsidR="003A3335" w:rsidRPr="002B6B00" w:rsidRDefault="003A3335" w:rsidP="003A3335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12. Eventos en JS</w:t>
      </w:r>
    </w:p>
    <w:p w14:paraId="7F7CB5A8" w14:textId="77777777" w:rsidR="003A3335" w:rsidRPr="002B6B00" w:rsidRDefault="003A3335" w:rsidP="003A3335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12.1 Manejando eventos</w:t>
      </w:r>
    </w:p>
    <w:p w14:paraId="6E51F38D" w14:textId="77777777" w:rsidR="003A3335" w:rsidRPr="002B6B00" w:rsidRDefault="003A3335" w:rsidP="003A3335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12.2 Propagación de eventos</w:t>
      </w:r>
    </w:p>
    <w:p w14:paraId="58F95C6F" w14:textId="77777777" w:rsidR="003A3335" w:rsidRPr="002B6B00" w:rsidRDefault="003A3335" w:rsidP="003A3335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12.3 Patrón Pub-Sub</w:t>
      </w:r>
    </w:p>
    <w:p w14:paraId="715C0409" w14:textId="77777777" w:rsidR="003A3335" w:rsidRPr="002B6B00" w:rsidRDefault="003A3335" w:rsidP="003A3335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12.4 Patrón Pub-Sub con Datos</w:t>
      </w:r>
    </w:p>
    <w:p w14:paraId="7213B4D1" w14:textId="77777777" w:rsidR="003A3335" w:rsidRPr="002B6B00" w:rsidRDefault="003A3335" w:rsidP="003A3335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13. Modificando el contexto</w:t>
      </w:r>
    </w:p>
    <w:p w14:paraId="790CB753" w14:textId="77777777" w:rsidR="003A3335" w:rsidRPr="002B6B00" w:rsidRDefault="003A3335" w:rsidP="003A3335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13.1. Call</w:t>
      </w:r>
    </w:p>
    <w:p w14:paraId="77E1DFAA" w14:textId="77777777" w:rsidR="003A3335" w:rsidRPr="002B6B00" w:rsidRDefault="003A3335" w:rsidP="003A3335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13.2. Apply</w:t>
      </w:r>
    </w:p>
    <w:p w14:paraId="1F6B5D07" w14:textId="6DF7DF53" w:rsidR="003E5582" w:rsidRPr="003A3335" w:rsidRDefault="003A3335" w:rsidP="003E5582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13.3. Bind</w:t>
      </w:r>
    </w:p>
    <w:p w14:paraId="5035C04D" w14:textId="4487784B" w:rsidR="003E5582" w:rsidRDefault="003E5582" w:rsidP="003E5582">
      <w:pPr>
        <w:pStyle w:val="Ttulo2"/>
        <w:rPr>
          <w:iCs/>
          <w:noProof/>
          <w:lang w:val="es-ES_tradnl" w:eastAsia="es-ES_tradnl"/>
        </w:rPr>
      </w:pPr>
      <w:r>
        <w:rPr>
          <w:iCs/>
          <w:noProof/>
          <w:lang w:val="es-ES_tradnl" w:eastAsia="es-ES_tradnl"/>
        </w:rPr>
        <w:lastRenderedPageBreak/>
        <w:t xml:space="preserve">Bloque 3: </w:t>
      </w:r>
      <w:r w:rsidR="00C67F4B">
        <w:rPr>
          <w:iCs/>
          <w:noProof/>
          <w:lang w:val="es-ES_tradnl" w:eastAsia="es-ES_tradnl"/>
        </w:rPr>
        <w:t>Testing</w:t>
      </w:r>
    </w:p>
    <w:p w14:paraId="576E36EC" w14:textId="68F45A7C" w:rsidR="00152683" w:rsidRPr="002260CC" w:rsidRDefault="006A6AB1" w:rsidP="00152683">
      <w:pPr>
        <w:pStyle w:val="Ttulo3"/>
        <w:rPr>
          <w:noProof/>
          <w:lang w:val="es-ES_tradnl" w:eastAsia="es-ES_tradnl"/>
        </w:rPr>
      </w:pPr>
      <w:r>
        <w:rPr>
          <w:noProof/>
          <w:lang w:val="es-ES_tradnl" w:eastAsia="es-ES_tradnl"/>
        </w:rPr>
        <w:t>Tema 3</w:t>
      </w:r>
      <w:r w:rsidR="00152683" w:rsidRPr="002B6B00">
        <w:rPr>
          <w:noProof/>
          <w:lang w:val="es-ES_tradnl" w:eastAsia="es-ES_tradnl"/>
        </w:rPr>
        <w:t>: Test unitarios en JavaScript</w:t>
      </w:r>
    </w:p>
    <w:p w14:paraId="3A3DEA7B" w14:textId="77777777" w:rsidR="00152683" w:rsidRPr="002B6B00" w:rsidRDefault="00152683" w:rsidP="00152683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1. Introducción</w:t>
      </w:r>
    </w:p>
    <w:p w14:paraId="745935FD" w14:textId="77777777" w:rsidR="00152683" w:rsidRPr="002B6B00" w:rsidRDefault="00152683" w:rsidP="00152683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2. Test unitarios</w:t>
      </w:r>
    </w:p>
    <w:p w14:paraId="1D792BCA" w14:textId="77777777" w:rsidR="00152683" w:rsidRPr="002B6B00" w:rsidRDefault="00152683" w:rsidP="00152683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2.1 NPM</w:t>
      </w:r>
    </w:p>
    <w:p w14:paraId="4C91A80B" w14:textId="77777777" w:rsidR="00152683" w:rsidRPr="002B6B00" w:rsidRDefault="00152683" w:rsidP="00152683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2.2 Mocha.js</w:t>
      </w:r>
    </w:p>
    <w:p w14:paraId="0AE888AA" w14:textId="77777777" w:rsidR="00152683" w:rsidRPr="002B6B00" w:rsidRDefault="00152683" w:rsidP="00152683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2.3 Chai.js</w:t>
      </w:r>
    </w:p>
    <w:p w14:paraId="15CF8CFF" w14:textId="77777777" w:rsidR="00152683" w:rsidRPr="002B6B00" w:rsidRDefault="00152683" w:rsidP="00152683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3. Creando un proyecto con test unitarios</w:t>
      </w:r>
    </w:p>
    <w:p w14:paraId="5660BEB2" w14:textId="77777777" w:rsidR="00152683" w:rsidRPr="002B6B00" w:rsidRDefault="00152683" w:rsidP="00152683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3. Chai JS</w:t>
      </w:r>
    </w:p>
    <w:p w14:paraId="58808502" w14:textId="77777777" w:rsidR="00152683" w:rsidRPr="002B6B00" w:rsidRDefault="00152683" w:rsidP="00152683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3.1 Assert</w:t>
      </w:r>
    </w:p>
    <w:p w14:paraId="557B8F77" w14:textId="77777777" w:rsidR="00152683" w:rsidRPr="002B6B00" w:rsidRDefault="00152683" w:rsidP="00152683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3.2 Expect</w:t>
      </w:r>
    </w:p>
    <w:p w14:paraId="003BBE19" w14:textId="77777777" w:rsidR="00152683" w:rsidRPr="002B6B00" w:rsidRDefault="00152683" w:rsidP="00152683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3.3 Should</w:t>
      </w:r>
    </w:p>
    <w:p w14:paraId="0EF86DD9" w14:textId="77777777" w:rsidR="00152683" w:rsidRPr="002B6B00" w:rsidRDefault="00152683" w:rsidP="00152683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3.4 Entendiendo los tests</w:t>
      </w:r>
    </w:p>
    <w:p w14:paraId="6B9ACA1D" w14:textId="77777777" w:rsidR="00152683" w:rsidRPr="002B6B00" w:rsidRDefault="00152683" w:rsidP="00152683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3.5 Ejecutando los tests</w:t>
      </w:r>
    </w:p>
    <w:p w14:paraId="408F604D" w14:textId="77777777" w:rsidR="00152683" w:rsidRPr="00152683" w:rsidRDefault="00152683" w:rsidP="00152683">
      <w:pPr>
        <w:rPr>
          <w:lang w:val="es-ES_tradnl" w:eastAsia="es-ES_tradnl"/>
        </w:rPr>
      </w:pPr>
    </w:p>
    <w:p w14:paraId="5D41C19D" w14:textId="77777777" w:rsidR="00B362A0" w:rsidRDefault="00B362A0" w:rsidP="00B362A0">
      <w:pPr>
        <w:rPr>
          <w:lang w:val="es-ES_tradnl" w:eastAsia="es-ES_tradnl"/>
        </w:rPr>
      </w:pPr>
    </w:p>
    <w:p w14:paraId="30493C03" w14:textId="77777777" w:rsidR="00442D89" w:rsidRDefault="00442D89">
      <w:pPr>
        <w:spacing w:before="160" w:after="320"/>
        <w:rPr>
          <w:rFonts w:asciiTheme="majorHAnsi" w:eastAsiaTheme="majorEastAsia" w:hAnsiTheme="majorHAnsi" w:cstheme="majorBidi"/>
          <w:iCs/>
          <w:caps/>
          <w:noProof/>
          <w:color w:val="0072C6" w:themeColor="accent1"/>
          <w:sz w:val="40"/>
          <w:szCs w:val="26"/>
          <w:lang w:val="es-ES_tradnl" w:eastAsia="es-ES_tradnl"/>
        </w:rPr>
      </w:pPr>
      <w:r>
        <w:rPr>
          <w:iCs/>
          <w:noProof/>
          <w:lang w:val="es-ES_tradnl" w:eastAsia="es-ES_tradnl"/>
        </w:rPr>
        <w:br w:type="page"/>
      </w:r>
    </w:p>
    <w:p w14:paraId="2BF74F11" w14:textId="6BDCC6FC" w:rsidR="003330FE" w:rsidRDefault="00131CE6" w:rsidP="005453C6">
      <w:pPr>
        <w:pStyle w:val="Ttulo2"/>
        <w:rPr>
          <w:iCs/>
          <w:noProof/>
          <w:lang w:val="es-ES_tradnl" w:eastAsia="es-ES_tradnl"/>
        </w:rPr>
      </w:pPr>
      <w:r>
        <w:rPr>
          <w:iCs/>
          <w:noProof/>
          <w:lang w:val="es-ES_tradnl" w:eastAsia="es-ES_tradnl"/>
        </w:rPr>
        <w:lastRenderedPageBreak/>
        <w:t xml:space="preserve">BLOQUE 4: </w:t>
      </w:r>
      <w:r w:rsidR="008E0606">
        <w:rPr>
          <w:iCs/>
          <w:noProof/>
          <w:lang w:val="es-ES_tradnl" w:eastAsia="es-ES_tradnl"/>
        </w:rPr>
        <w:t>CONCEPTOS FRONT-END</w:t>
      </w:r>
    </w:p>
    <w:p w14:paraId="55B3448D" w14:textId="0070E6EE" w:rsidR="005453C6" w:rsidRPr="002B6B00" w:rsidRDefault="005453C6" w:rsidP="005453C6">
      <w:pPr>
        <w:pStyle w:val="Ttulo3"/>
        <w:rPr>
          <w:noProof/>
          <w:lang w:val="es-ES_tradnl" w:eastAsia="es-ES_tradnl"/>
        </w:rPr>
      </w:pPr>
      <w:r>
        <w:rPr>
          <w:noProof/>
          <w:lang w:val="es-ES_tradnl" w:eastAsia="es-ES_tradnl"/>
        </w:rPr>
        <w:t>Tema 4</w:t>
      </w:r>
      <w:r w:rsidRPr="00005BFF">
        <w:rPr>
          <w:noProof/>
          <w:lang w:val="es-ES_tradnl" w:eastAsia="es-ES_tradnl"/>
        </w:rPr>
        <w:t>: Introducción a HTML</w:t>
      </w:r>
    </w:p>
    <w:p w14:paraId="5959A5B2" w14:textId="77777777" w:rsidR="005453C6" w:rsidRPr="002B6B00" w:rsidRDefault="005453C6" w:rsidP="005453C6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1. Introducción</w:t>
      </w:r>
    </w:p>
    <w:p w14:paraId="5F367AA6" w14:textId="77777777" w:rsidR="005453C6" w:rsidRPr="002B6B00" w:rsidRDefault="005453C6" w:rsidP="005453C6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2. Validación de un documento HTML</w:t>
      </w:r>
    </w:p>
    <w:p w14:paraId="480C1C1A" w14:textId="77777777" w:rsidR="005453C6" w:rsidRPr="002B6B00" w:rsidRDefault="005453C6" w:rsidP="005453C6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3. Estructura de un documento HTML</w:t>
      </w:r>
    </w:p>
    <w:p w14:paraId="139EFD92" w14:textId="77777777" w:rsidR="005453C6" w:rsidRPr="002B6B00" w:rsidRDefault="005453C6" w:rsidP="005453C6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3.1 La etiqueta &lt;DOCTYPE&gt;</w:t>
      </w:r>
    </w:p>
    <w:p w14:paraId="557281A3" w14:textId="77777777" w:rsidR="005453C6" w:rsidRPr="002B6B00" w:rsidRDefault="005453C6" w:rsidP="005453C6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3.2 La etiqueta &lt;html&gt;</w:t>
      </w:r>
    </w:p>
    <w:p w14:paraId="24E41B84" w14:textId="77777777" w:rsidR="005453C6" w:rsidRPr="002B6B00" w:rsidRDefault="005453C6" w:rsidP="005453C6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3.3 Las etiquetas &lt;body&gt; y &lt;head&gt;</w:t>
      </w:r>
    </w:p>
    <w:p w14:paraId="5E004D80" w14:textId="77777777" w:rsidR="005453C6" w:rsidRPr="002B6B00" w:rsidRDefault="005453C6" w:rsidP="005453C6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4. La etiqueta &lt;a&gt; o hiperenlace</w:t>
      </w:r>
    </w:p>
    <w:p w14:paraId="4CAA0A54" w14:textId="77777777" w:rsidR="005453C6" w:rsidRPr="002B6B00" w:rsidRDefault="005453C6" w:rsidP="005453C6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5. Secciones una página HTML</w:t>
      </w:r>
    </w:p>
    <w:p w14:paraId="325B28C2" w14:textId="77777777" w:rsidR="005453C6" w:rsidRPr="002B6B00" w:rsidRDefault="005453C6" w:rsidP="005453C6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6. La etiqueta &lt;head&gt;</w:t>
      </w:r>
    </w:p>
    <w:p w14:paraId="6E37780F" w14:textId="77777777" w:rsidR="005453C6" w:rsidRPr="002B6B00" w:rsidRDefault="005453C6" w:rsidP="005453C6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7. Encabezados o títulos en HTML</w:t>
      </w:r>
    </w:p>
    <w:p w14:paraId="6105D2A1" w14:textId="77777777" w:rsidR="005453C6" w:rsidRPr="002B6B00" w:rsidRDefault="005453C6" w:rsidP="005453C6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8. Párrafos en HTML</w:t>
      </w:r>
    </w:p>
    <w:p w14:paraId="376E5C01" w14:textId="77777777" w:rsidR="005453C6" w:rsidRPr="002B6B00" w:rsidRDefault="005453C6" w:rsidP="005453C6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9. Imágenes en HTML</w:t>
      </w:r>
    </w:p>
    <w:p w14:paraId="1FCC7353" w14:textId="77777777" w:rsidR="005453C6" w:rsidRPr="002B6B00" w:rsidRDefault="005453C6" w:rsidP="005453C6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10. La etiqueta &lt;div&gt;</w:t>
      </w:r>
    </w:p>
    <w:p w14:paraId="0170EC48" w14:textId="77777777" w:rsidR="005453C6" w:rsidRPr="002B6B00" w:rsidRDefault="005453C6" w:rsidP="005453C6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11. La etiqueta &lt;span&gt;</w:t>
      </w:r>
    </w:p>
    <w:p w14:paraId="64253150" w14:textId="77777777" w:rsidR="005453C6" w:rsidRPr="002B6B00" w:rsidRDefault="005453C6" w:rsidP="005453C6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12. Listas en HTML</w:t>
      </w:r>
    </w:p>
    <w:p w14:paraId="01E1BBE2" w14:textId="77777777" w:rsidR="005453C6" w:rsidRPr="002B6B00" w:rsidRDefault="005453C6" w:rsidP="005453C6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13. Tablas en HTML</w:t>
      </w:r>
    </w:p>
    <w:p w14:paraId="4BF188AB" w14:textId="77777777" w:rsidR="005453C6" w:rsidRPr="002B6B00" w:rsidRDefault="005453C6" w:rsidP="005453C6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14. Etiquetas &lt;em&gt; y &lt;strong&gt;</w:t>
      </w:r>
    </w:p>
    <w:p w14:paraId="0C14F17A" w14:textId="77777777" w:rsidR="005453C6" w:rsidRPr="002B6B00" w:rsidRDefault="005453C6" w:rsidP="005453C6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15. Formularios</w:t>
      </w:r>
    </w:p>
    <w:p w14:paraId="1A808846" w14:textId="77777777" w:rsidR="005453C6" w:rsidRPr="002B6B00" w:rsidRDefault="005453C6" w:rsidP="005453C6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15.1 Etiqueta &lt;form&gt;</w:t>
      </w:r>
    </w:p>
    <w:p w14:paraId="4FF8ACB0" w14:textId="77777777" w:rsidR="005453C6" w:rsidRPr="002B6B00" w:rsidRDefault="005453C6" w:rsidP="005453C6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15.2 Etiqueta &lt;fieldset&gt;</w:t>
      </w:r>
    </w:p>
    <w:p w14:paraId="1205ABD0" w14:textId="77777777" w:rsidR="005453C6" w:rsidRPr="002B6B00" w:rsidRDefault="005453C6" w:rsidP="005453C6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15.3 Etiqueta &lt;input&gt;</w:t>
      </w:r>
    </w:p>
    <w:p w14:paraId="7E9D1629" w14:textId="77777777" w:rsidR="005453C6" w:rsidRPr="002B6B00" w:rsidRDefault="005453C6" w:rsidP="005453C6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15.4 Etiqueta &lt;label&gt;</w:t>
      </w:r>
    </w:p>
    <w:p w14:paraId="6B682DA9" w14:textId="77777777" w:rsidR="005453C6" w:rsidRPr="002B6B00" w:rsidRDefault="005453C6" w:rsidP="005453C6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15.5 Etiqueta &lt;textarea&gt;</w:t>
      </w:r>
    </w:p>
    <w:p w14:paraId="16AC9586" w14:textId="77777777" w:rsidR="005453C6" w:rsidRPr="002B6B00" w:rsidRDefault="005453C6" w:rsidP="005453C6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15.6 Etiqueta &lt;button&gt;</w:t>
      </w:r>
    </w:p>
    <w:p w14:paraId="75F0E328" w14:textId="77777777" w:rsidR="005453C6" w:rsidRPr="002B6B00" w:rsidRDefault="005453C6" w:rsidP="005453C6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15.7 Ejemplo completo de formulario</w:t>
      </w:r>
    </w:p>
    <w:p w14:paraId="35477F8D" w14:textId="77777777" w:rsidR="005453C6" w:rsidRPr="002B6B00" w:rsidRDefault="005453C6" w:rsidP="005453C6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16. Rutas en HTML</w:t>
      </w:r>
    </w:p>
    <w:p w14:paraId="12F50E2E" w14:textId="77777777" w:rsidR="005453C6" w:rsidRPr="002B6B00" w:rsidRDefault="005453C6" w:rsidP="005453C6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16.1 Rutas absolutas</w:t>
      </w:r>
    </w:p>
    <w:p w14:paraId="64BA2F3E" w14:textId="5227EE00" w:rsidR="005453C6" w:rsidRDefault="005453C6" w:rsidP="005453C6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16.2 Rutas relativas</w:t>
      </w:r>
    </w:p>
    <w:p w14:paraId="04901945" w14:textId="77777777" w:rsidR="00442D89" w:rsidRPr="00CE6079" w:rsidRDefault="00442D89" w:rsidP="005453C6">
      <w:pPr>
        <w:rPr>
          <w:iCs/>
          <w:noProof/>
          <w:lang w:val="es-ES_tradnl" w:eastAsia="es-ES_tradnl"/>
        </w:rPr>
      </w:pPr>
    </w:p>
    <w:p w14:paraId="437C352B" w14:textId="643AA6FE" w:rsidR="00CE6079" w:rsidRPr="005E442E" w:rsidRDefault="00CE6079" w:rsidP="00CE6079">
      <w:pPr>
        <w:pStyle w:val="Ttulo3"/>
        <w:rPr>
          <w:noProof/>
          <w:lang w:val="es-ES_tradnl" w:eastAsia="es-ES_tradnl"/>
        </w:rPr>
      </w:pPr>
      <w:r>
        <w:rPr>
          <w:noProof/>
          <w:lang w:val="es-ES_tradnl" w:eastAsia="es-ES_tradnl"/>
        </w:rPr>
        <w:lastRenderedPageBreak/>
        <w:t>Tema 5</w:t>
      </w:r>
      <w:r w:rsidRPr="002B6B00">
        <w:rPr>
          <w:noProof/>
          <w:lang w:val="es-ES_tradnl" w:eastAsia="es-ES_tradnl"/>
        </w:rPr>
        <w:t>: Introducción a CSS</w:t>
      </w:r>
    </w:p>
    <w:p w14:paraId="0F10863F" w14:textId="77777777" w:rsidR="00CE6079" w:rsidRPr="002B6B00" w:rsidRDefault="00CE6079" w:rsidP="00CE6079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1. Introducción</w:t>
      </w:r>
    </w:p>
    <w:p w14:paraId="07FAC747" w14:textId="77777777" w:rsidR="00CE6079" w:rsidRPr="002B6B00" w:rsidRDefault="00CE6079" w:rsidP="00CE6079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2. Cómo incluir CSS en una página</w:t>
      </w:r>
    </w:p>
    <w:p w14:paraId="3ABB9E99" w14:textId="77777777" w:rsidR="00CE6079" w:rsidRPr="002B6B00" w:rsidRDefault="00CE6079" w:rsidP="00CE6079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2.1 Estilos in-line o en línea</w:t>
      </w:r>
    </w:p>
    <w:p w14:paraId="4AC02913" w14:textId="77777777" w:rsidR="00CE6079" w:rsidRPr="002B6B00" w:rsidRDefault="00CE6079" w:rsidP="00CE6079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2.2 Estilos dentro de la etiqueta &lt;head&gt;</w:t>
      </w:r>
    </w:p>
    <w:p w14:paraId="48F4A168" w14:textId="77777777" w:rsidR="00CE6079" w:rsidRPr="002B6B00" w:rsidRDefault="00CE6079" w:rsidP="00CE6079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2.3 Estilos en ficheros externos .CSS</w:t>
      </w:r>
    </w:p>
    <w:p w14:paraId="6BE0F503" w14:textId="77777777" w:rsidR="00CE6079" w:rsidRPr="002B6B00" w:rsidRDefault="00CE6079" w:rsidP="00CE6079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3. Selectores CSS</w:t>
      </w:r>
    </w:p>
    <w:p w14:paraId="302452F3" w14:textId="77777777" w:rsidR="00CE6079" w:rsidRPr="002B6B00" w:rsidRDefault="00CE6079" w:rsidP="00CE6079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3.1 Selectores por etiqueta</w:t>
      </w:r>
    </w:p>
    <w:p w14:paraId="7C8F0C9D" w14:textId="77777777" w:rsidR="00CE6079" w:rsidRPr="002B6B00" w:rsidRDefault="00CE6079" w:rsidP="00CE6079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3.2 Selectores de clase</w:t>
      </w:r>
    </w:p>
    <w:p w14:paraId="16E3E929" w14:textId="77777777" w:rsidR="00CE6079" w:rsidRPr="002B6B00" w:rsidRDefault="00CE6079" w:rsidP="00CE6079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3.3 Selectores por ID</w:t>
      </w:r>
    </w:p>
    <w:p w14:paraId="407482C4" w14:textId="77777777" w:rsidR="00CE6079" w:rsidRPr="002B6B00" w:rsidRDefault="00CE6079" w:rsidP="00CE6079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3.4 Selectores múltiples</w:t>
      </w:r>
    </w:p>
    <w:p w14:paraId="50C96DDF" w14:textId="77777777" w:rsidR="00CE6079" w:rsidRPr="002B6B00" w:rsidRDefault="00CE6079" w:rsidP="00CE6079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3.5 Selectores por relación</w:t>
      </w:r>
    </w:p>
    <w:p w14:paraId="5A88E797" w14:textId="77777777" w:rsidR="00CE6079" w:rsidRPr="002B6B00" w:rsidRDefault="00CE6079" w:rsidP="00CE6079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4. Colores en CSS</w:t>
      </w:r>
    </w:p>
    <w:p w14:paraId="5129750E" w14:textId="77777777" w:rsidR="00CE6079" w:rsidRPr="002B6B00" w:rsidRDefault="00CE6079" w:rsidP="00CE6079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5. Fuentes en CSS</w:t>
      </w:r>
    </w:p>
    <w:p w14:paraId="3E7C74D3" w14:textId="77777777" w:rsidR="00CE6079" w:rsidRPr="002B6B00" w:rsidRDefault="00CE6079" w:rsidP="00CE6079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6. Modelo de Cajas: Padding, Margin y Border</w:t>
      </w:r>
    </w:p>
    <w:p w14:paraId="479A9B38" w14:textId="77777777" w:rsidR="00CE6079" w:rsidRPr="002B6B00" w:rsidRDefault="00CE6079" w:rsidP="00CE6079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7. Display</w:t>
      </w:r>
    </w:p>
    <w:p w14:paraId="114181A6" w14:textId="77777777" w:rsidR="00CE6079" w:rsidRPr="002B6B00" w:rsidRDefault="00CE6079" w:rsidP="00CE6079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8. Position en CSS</w:t>
      </w:r>
    </w:p>
    <w:p w14:paraId="191769AA" w14:textId="77777777" w:rsidR="00CE6079" w:rsidRPr="002B6B00" w:rsidRDefault="00CE6079" w:rsidP="00CE6079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9. Centrando elementos en CSS</w:t>
      </w:r>
    </w:p>
    <w:p w14:paraId="323D669D" w14:textId="77777777" w:rsidR="00CE6079" w:rsidRPr="002B6B00" w:rsidRDefault="00CE6079" w:rsidP="00CE6079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10. Pseudoclases: link, visited, hover</w:t>
      </w:r>
    </w:p>
    <w:p w14:paraId="7896764A" w14:textId="77777777" w:rsidR="00CE6079" w:rsidRPr="002B6B00" w:rsidRDefault="00CE6079" w:rsidP="00CE6079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11. Pseudoelementos after y before</w:t>
      </w:r>
    </w:p>
    <w:p w14:paraId="678063A9" w14:textId="557DA945" w:rsidR="00CE6079" w:rsidRPr="00A34391" w:rsidRDefault="00CE6079" w:rsidP="005453C6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12. Elementos flotantes</w:t>
      </w:r>
    </w:p>
    <w:p w14:paraId="6D3F44BF" w14:textId="77777777" w:rsidR="00CE3B39" w:rsidRPr="00366A13" w:rsidRDefault="00CE3B39" w:rsidP="00CE3B39">
      <w:pPr>
        <w:pStyle w:val="Ttulo3"/>
        <w:rPr>
          <w:noProof/>
          <w:lang w:val="es-ES_tradnl" w:eastAsia="es-ES_tradnl"/>
        </w:rPr>
      </w:pPr>
      <w:r w:rsidRPr="002B6B00">
        <w:rPr>
          <w:noProof/>
          <w:lang w:val="es-ES_tradnl" w:eastAsia="es-ES_tradnl"/>
        </w:rPr>
        <w:t>Tema 6: Trabajando con API’s</w:t>
      </w:r>
    </w:p>
    <w:p w14:paraId="2F3D39BD" w14:textId="77777777" w:rsidR="00CE3B39" w:rsidRPr="002B6B00" w:rsidRDefault="00CE3B39" w:rsidP="00CE3B39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1. Introducción</w:t>
      </w:r>
    </w:p>
    <w:p w14:paraId="5ADCE64B" w14:textId="77777777" w:rsidR="00CE3B39" w:rsidRPr="002B6B00" w:rsidRDefault="00CE3B39" w:rsidP="00CE3B39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2. Accediendo a una API</w:t>
      </w:r>
    </w:p>
    <w:p w14:paraId="677BB4E5" w14:textId="77777777" w:rsidR="00CE3B39" w:rsidRPr="002B6B00" w:rsidRDefault="00CE3B39" w:rsidP="00CE3B39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2.1 Peticiones AJAX con XMLHttpRequest</w:t>
      </w:r>
    </w:p>
    <w:p w14:paraId="0FD79361" w14:textId="77777777" w:rsidR="00CE3B39" w:rsidRPr="002B6B00" w:rsidRDefault="00CE3B39" w:rsidP="00CE3B39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2.2 Headers</w:t>
      </w:r>
    </w:p>
    <w:p w14:paraId="5C3DB013" w14:textId="77777777" w:rsidR="00CE3B39" w:rsidRPr="002B6B00" w:rsidRDefault="00CE3B39" w:rsidP="00CE3B39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2.3 Body</w:t>
      </w:r>
    </w:p>
    <w:p w14:paraId="4598BFD0" w14:textId="77777777" w:rsidR="00CE3B39" w:rsidRDefault="00CE3B39" w:rsidP="00CE3B39">
      <w:pPr>
        <w:rPr>
          <w:iCs/>
          <w:noProof/>
          <w:lang w:val="es-ES_tradnl" w:eastAsia="es-ES_tradnl"/>
        </w:rPr>
      </w:pPr>
      <w:r>
        <w:rPr>
          <w:iCs/>
          <w:noProof/>
          <w:lang w:val="es-ES_tradnl" w:eastAsia="es-ES_tradnl"/>
        </w:rPr>
        <w:t>3. CORS</w:t>
      </w:r>
    </w:p>
    <w:p w14:paraId="7E6D38E5" w14:textId="77777777" w:rsidR="00CE3B39" w:rsidRDefault="00CE3B39" w:rsidP="00CE3B39">
      <w:pPr>
        <w:rPr>
          <w:iCs/>
          <w:noProof/>
          <w:lang w:val="es-ES_tradnl" w:eastAsia="es-ES_tradnl"/>
        </w:rPr>
      </w:pPr>
    </w:p>
    <w:p w14:paraId="3F2C9AC8" w14:textId="77777777" w:rsidR="00CE3B39" w:rsidRDefault="00CE3B39" w:rsidP="00CE3B39">
      <w:pPr>
        <w:rPr>
          <w:iCs/>
          <w:noProof/>
          <w:lang w:val="es-ES_tradnl" w:eastAsia="es-ES_tradnl"/>
        </w:rPr>
      </w:pPr>
    </w:p>
    <w:p w14:paraId="2D3AD295" w14:textId="77777777" w:rsidR="00CE3B39" w:rsidRDefault="00CE3B39" w:rsidP="00CE3B39">
      <w:pPr>
        <w:rPr>
          <w:iCs/>
          <w:noProof/>
          <w:lang w:val="es-ES_tradnl" w:eastAsia="es-ES_tradnl"/>
        </w:rPr>
      </w:pPr>
    </w:p>
    <w:p w14:paraId="47DBFCC1" w14:textId="52E763CB" w:rsidR="00CE3B39" w:rsidRPr="00366A13" w:rsidRDefault="00F50CD6" w:rsidP="00CE3B39">
      <w:pPr>
        <w:pStyle w:val="Ttulo3"/>
        <w:rPr>
          <w:noProof/>
          <w:lang w:val="es-ES_tradnl" w:eastAsia="es-ES_tradnl"/>
        </w:rPr>
      </w:pPr>
      <w:r>
        <w:rPr>
          <w:noProof/>
          <w:lang w:val="es-ES_tradnl" w:eastAsia="es-ES_tradnl"/>
        </w:rPr>
        <w:lastRenderedPageBreak/>
        <w:t>Tema 7</w:t>
      </w:r>
      <w:r w:rsidR="00CE3B39" w:rsidRPr="002B6B00">
        <w:rPr>
          <w:noProof/>
          <w:lang w:val="es-ES_tradnl" w:eastAsia="es-ES_tradnl"/>
        </w:rPr>
        <w:t>: Trabajando en el DOM con JS</w:t>
      </w:r>
    </w:p>
    <w:p w14:paraId="5D7C4510" w14:textId="77777777" w:rsidR="00CE3B39" w:rsidRPr="002B6B00" w:rsidRDefault="00CE3B39" w:rsidP="00CE3B39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1. Introducción</w:t>
      </w:r>
    </w:p>
    <w:p w14:paraId="0372658F" w14:textId="77777777" w:rsidR="00CE3B39" w:rsidRPr="002B6B00" w:rsidRDefault="00CE3B39" w:rsidP="00CE3B39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2. Buscando en el DOM</w:t>
      </w:r>
    </w:p>
    <w:p w14:paraId="56AEE442" w14:textId="77777777" w:rsidR="00CE3B39" w:rsidRPr="002B6B00" w:rsidRDefault="00CE3B39" w:rsidP="00CE3B39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3. Manipulando el DOM</w:t>
      </w:r>
    </w:p>
    <w:p w14:paraId="768E3033" w14:textId="54570DE8" w:rsidR="00CE3B39" w:rsidRPr="002B6B00" w:rsidRDefault="00CE3B39" w:rsidP="00CE3B39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4. Propiedades de los nodos</w:t>
      </w:r>
    </w:p>
    <w:p w14:paraId="445D1A34" w14:textId="326F2F0A" w:rsidR="00777177" w:rsidRPr="00F9108F" w:rsidRDefault="00F50CD6" w:rsidP="00777177">
      <w:pPr>
        <w:pStyle w:val="Ttulo3"/>
        <w:rPr>
          <w:noProof/>
          <w:lang w:val="es-ES_tradnl" w:eastAsia="es-ES_tradnl"/>
        </w:rPr>
      </w:pPr>
      <w:r>
        <w:rPr>
          <w:noProof/>
          <w:lang w:val="es-ES_tradnl" w:eastAsia="es-ES_tradnl"/>
        </w:rPr>
        <w:t>Tema 8</w:t>
      </w:r>
      <w:r w:rsidR="00777177" w:rsidRPr="002B6B00">
        <w:rPr>
          <w:noProof/>
          <w:lang w:val="es-ES_tradnl" w:eastAsia="es-ES_tradnl"/>
        </w:rPr>
        <w:t>: WebStorage</w:t>
      </w:r>
    </w:p>
    <w:p w14:paraId="42C305F2" w14:textId="77777777" w:rsidR="00777177" w:rsidRPr="002B6B00" w:rsidRDefault="00777177" w:rsidP="00777177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1. Introducción</w:t>
      </w:r>
    </w:p>
    <w:p w14:paraId="4EC7F293" w14:textId="77777777" w:rsidR="00777177" w:rsidRPr="002B6B00" w:rsidRDefault="00777177" w:rsidP="00777177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2. Cookies</w:t>
      </w:r>
    </w:p>
    <w:p w14:paraId="67B1CD30" w14:textId="77777777" w:rsidR="00777177" w:rsidRPr="002B6B00" w:rsidRDefault="00777177" w:rsidP="00777177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2.1 Creando una cookie</w:t>
      </w:r>
    </w:p>
    <w:p w14:paraId="2B1997D6" w14:textId="77777777" w:rsidR="00777177" w:rsidRPr="002B6B00" w:rsidRDefault="00777177" w:rsidP="00777177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3. LocalStorage</w:t>
      </w:r>
    </w:p>
    <w:p w14:paraId="0FE2A7B7" w14:textId="77777777" w:rsidR="00777177" w:rsidRPr="002B6B00" w:rsidRDefault="00777177" w:rsidP="00777177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3.1 Crear y obtener un objeto de LocalStorage</w:t>
      </w:r>
    </w:p>
    <w:p w14:paraId="0548C916" w14:textId="77777777" w:rsidR="00777177" w:rsidRPr="002B6B00" w:rsidRDefault="00777177" w:rsidP="00777177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4. SessionStorage</w:t>
      </w:r>
    </w:p>
    <w:p w14:paraId="23B53362" w14:textId="77777777" w:rsidR="005453C6" w:rsidRDefault="005453C6" w:rsidP="005453C6">
      <w:pPr>
        <w:rPr>
          <w:lang w:val="es-ES_tradnl" w:eastAsia="es-ES_tradnl"/>
        </w:rPr>
      </w:pPr>
    </w:p>
    <w:p w14:paraId="4A97E92A" w14:textId="77777777" w:rsidR="00600885" w:rsidRDefault="00600885" w:rsidP="005453C6">
      <w:pPr>
        <w:rPr>
          <w:lang w:val="es-ES_tradnl" w:eastAsia="es-ES_tradnl"/>
        </w:rPr>
      </w:pPr>
    </w:p>
    <w:p w14:paraId="40D8DAE2" w14:textId="77777777" w:rsidR="00600885" w:rsidRDefault="00600885" w:rsidP="005453C6">
      <w:pPr>
        <w:rPr>
          <w:lang w:val="es-ES_tradnl" w:eastAsia="es-ES_tradnl"/>
        </w:rPr>
      </w:pPr>
    </w:p>
    <w:p w14:paraId="5A51D5C9" w14:textId="77777777" w:rsidR="00600885" w:rsidRDefault="00600885" w:rsidP="005453C6">
      <w:pPr>
        <w:rPr>
          <w:lang w:val="es-ES_tradnl" w:eastAsia="es-ES_tradnl"/>
        </w:rPr>
      </w:pPr>
    </w:p>
    <w:p w14:paraId="10835704" w14:textId="77777777" w:rsidR="00600885" w:rsidRDefault="00600885" w:rsidP="005453C6">
      <w:pPr>
        <w:rPr>
          <w:lang w:val="es-ES_tradnl" w:eastAsia="es-ES_tradnl"/>
        </w:rPr>
      </w:pPr>
    </w:p>
    <w:p w14:paraId="19ADE383" w14:textId="77777777" w:rsidR="00600885" w:rsidRDefault="00600885" w:rsidP="005453C6">
      <w:pPr>
        <w:rPr>
          <w:lang w:val="es-ES_tradnl" w:eastAsia="es-ES_tradnl"/>
        </w:rPr>
      </w:pPr>
    </w:p>
    <w:p w14:paraId="3EFDCEC3" w14:textId="77777777" w:rsidR="00600885" w:rsidRDefault="00600885" w:rsidP="005453C6">
      <w:pPr>
        <w:rPr>
          <w:lang w:val="es-ES_tradnl" w:eastAsia="es-ES_tradnl"/>
        </w:rPr>
      </w:pPr>
    </w:p>
    <w:p w14:paraId="29F1F532" w14:textId="77777777" w:rsidR="00600885" w:rsidRDefault="00600885" w:rsidP="005453C6">
      <w:pPr>
        <w:rPr>
          <w:lang w:val="es-ES_tradnl" w:eastAsia="es-ES_tradnl"/>
        </w:rPr>
      </w:pPr>
    </w:p>
    <w:p w14:paraId="42583749" w14:textId="77777777" w:rsidR="00600885" w:rsidRDefault="00600885" w:rsidP="005453C6">
      <w:pPr>
        <w:rPr>
          <w:lang w:val="es-ES_tradnl" w:eastAsia="es-ES_tradnl"/>
        </w:rPr>
      </w:pPr>
    </w:p>
    <w:p w14:paraId="4D4DC73B" w14:textId="77777777" w:rsidR="00600885" w:rsidRDefault="00600885" w:rsidP="005453C6">
      <w:pPr>
        <w:rPr>
          <w:lang w:val="es-ES_tradnl" w:eastAsia="es-ES_tradnl"/>
        </w:rPr>
      </w:pPr>
    </w:p>
    <w:p w14:paraId="3BE108DC" w14:textId="77777777" w:rsidR="00600885" w:rsidRDefault="00600885" w:rsidP="005453C6">
      <w:pPr>
        <w:rPr>
          <w:lang w:val="es-ES_tradnl" w:eastAsia="es-ES_tradnl"/>
        </w:rPr>
      </w:pPr>
    </w:p>
    <w:p w14:paraId="431DC560" w14:textId="77777777" w:rsidR="00600885" w:rsidRDefault="00600885" w:rsidP="005453C6">
      <w:pPr>
        <w:rPr>
          <w:lang w:val="es-ES_tradnl" w:eastAsia="es-ES_tradnl"/>
        </w:rPr>
      </w:pPr>
    </w:p>
    <w:p w14:paraId="6829CB77" w14:textId="77777777" w:rsidR="00600885" w:rsidRDefault="00600885" w:rsidP="005453C6">
      <w:pPr>
        <w:rPr>
          <w:lang w:val="es-ES_tradnl" w:eastAsia="es-ES_tradnl"/>
        </w:rPr>
      </w:pPr>
    </w:p>
    <w:p w14:paraId="266F7B09" w14:textId="77777777" w:rsidR="00600885" w:rsidRDefault="00600885" w:rsidP="005453C6">
      <w:pPr>
        <w:rPr>
          <w:lang w:val="es-ES_tradnl" w:eastAsia="es-ES_tradnl"/>
        </w:rPr>
      </w:pPr>
    </w:p>
    <w:p w14:paraId="1DCFC3D7" w14:textId="77777777" w:rsidR="00600885" w:rsidRDefault="00600885" w:rsidP="005453C6">
      <w:pPr>
        <w:rPr>
          <w:lang w:val="es-ES_tradnl" w:eastAsia="es-ES_tradnl"/>
        </w:rPr>
      </w:pPr>
    </w:p>
    <w:p w14:paraId="4698D217" w14:textId="77777777" w:rsidR="00600885" w:rsidRDefault="00600885" w:rsidP="005453C6">
      <w:pPr>
        <w:rPr>
          <w:lang w:val="es-ES_tradnl" w:eastAsia="es-ES_tradnl"/>
        </w:rPr>
      </w:pPr>
    </w:p>
    <w:p w14:paraId="6FC0A507" w14:textId="77777777" w:rsidR="00600885" w:rsidRDefault="00600885" w:rsidP="005453C6">
      <w:pPr>
        <w:rPr>
          <w:lang w:val="es-ES_tradnl" w:eastAsia="es-ES_tradnl"/>
        </w:rPr>
      </w:pPr>
    </w:p>
    <w:p w14:paraId="4C87F43B" w14:textId="77777777" w:rsidR="00600885" w:rsidRDefault="00600885" w:rsidP="005453C6">
      <w:pPr>
        <w:rPr>
          <w:lang w:val="es-ES_tradnl" w:eastAsia="es-ES_tradnl"/>
        </w:rPr>
      </w:pPr>
    </w:p>
    <w:p w14:paraId="49F02829" w14:textId="440E19C2" w:rsidR="00600885" w:rsidRPr="00F9108F" w:rsidRDefault="00BB16A7" w:rsidP="00600885">
      <w:pPr>
        <w:pStyle w:val="Ttulo3"/>
        <w:rPr>
          <w:noProof/>
          <w:lang w:val="es-ES_tradnl" w:eastAsia="es-ES_tradnl"/>
        </w:rPr>
      </w:pPr>
      <w:r>
        <w:rPr>
          <w:noProof/>
          <w:lang w:val="es-ES_tradnl" w:eastAsia="es-ES_tradnl"/>
        </w:rPr>
        <w:lastRenderedPageBreak/>
        <w:t>Tema 9</w:t>
      </w:r>
      <w:r w:rsidR="00600885" w:rsidRPr="002B6B00">
        <w:rPr>
          <w:noProof/>
          <w:lang w:val="es-ES_tradnl" w:eastAsia="es-ES_tradnl"/>
        </w:rPr>
        <w:t>: CSS Avanzado</w:t>
      </w:r>
    </w:p>
    <w:p w14:paraId="1D419067" w14:textId="77777777" w:rsidR="00600885" w:rsidRPr="002B6B00" w:rsidRDefault="00600885" w:rsidP="00600885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1. Introducción</w:t>
      </w:r>
    </w:p>
    <w:p w14:paraId="774D7B48" w14:textId="77777777" w:rsidR="00600885" w:rsidRPr="002B6B00" w:rsidRDefault="00600885" w:rsidP="00600885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2. Diseño Responsive</w:t>
      </w:r>
    </w:p>
    <w:p w14:paraId="727F7E60" w14:textId="77777777" w:rsidR="00600885" w:rsidRPr="002B6B00" w:rsidRDefault="00600885" w:rsidP="00600885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3. Media Queries</w:t>
      </w:r>
    </w:p>
    <w:p w14:paraId="20202795" w14:textId="77777777" w:rsidR="00600885" w:rsidRPr="002B6B00" w:rsidRDefault="00600885" w:rsidP="00600885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3.1 Sintaxis</w:t>
      </w:r>
    </w:p>
    <w:p w14:paraId="0C9B389A" w14:textId="77777777" w:rsidR="00600885" w:rsidRPr="002B6B00" w:rsidRDefault="00600885" w:rsidP="00600885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3.2 Operadores Lógicos</w:t>
      </w:r>
    </w:p>
    <w:p w14:paraId="39D72BA3" w14:textId="77777777" w:rsidR="00600885" w:rsidRPr="002B6B00" w:rsidRDefault="00600885" w:rsidP="00600885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4. Transiciones y animaciones</w:t>
      </w:r>
    </w:p>
    <w:p w14:paraId="0EB1CED4" w14:textId="77777777" w:rsidR="00600885" w:rsidRPr="002B6B00" w:rsidRDefault="00600885" w:rsidP="00600885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4.1 Transiciones</w:t>
      </w:r>
    </w:p>
    <w:p w14:paraId="565860D9" w14:textId="77777777" w:rsidR="00600885" w:rsidRPr="002B6B00" w:rsidRDefault="00600885" w:rsidP="00600885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4.2 Animaciones</w:t>
      </w:r>
    </w:p>
    <w:p w14:paraId="178849C3" w14:textId="77777777" w:rsidR="00600885" w:rsidRPr="002B6B00" w:rsidRDefault="00600885" w:rsidP="00600885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5. Preprocesadores CSS</w:t>
      </w:r>
    </w:p>
    <w:p w14:paraId="62828B04" w14:textId="77777777" w:rsidR="00600885" w:rsidRPr="002B6B00" w:rsidRDefault="00600885" w:rsidP="00600885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6. SASS</w:t>
      </w:r>
    </w:p>
    <w:p w14:paraId="451BF5BD" w14:textId="77777777" w:rsidR="00600885" w:rsidRPr="002B6B00" w:rsidRDefault="00600885" w:rsidP="00600885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6.1 Variables</w:t>
      </w:r>
    </w:p>
    <w:p w14:paraId="5CAF32F8" w14:textId="77777777" w:rsidR="00600885" w:rsidRPr="002B6B00" w:rsidRDefault="00600885" w:rsidP="00600885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6.2 Funciones</w:t>
      </w:r>
    </w:p>
    <w:p w14:paraId="48432FBB" w14:textId="77777777" w:rsidR="00600885" w:rsidRPr="002B6B00" w:rsidRDefault="00600885" w:rsidP="00600885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6.3 Extend</w:t>
      </w:r>
    </w:p>
    <w:p w14:paraId="548AF864" w14:textId="77777777" w:rsidR="00600885" w:rsidRPr="002B6B00" w:rsidRDefault="00600885" w:rsidP="00600885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6.4 Nesting</w:t>
      </w:r>
    </w:p>
    <w:p w14:paraId="7267FDE6" w14:textId="77777777" w:rsidR="00600885" w:rsidRPr="002B6B00" w:rsidRDefault="00600885" w:rsidP="00600885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7. LESS</w:t>
      </w:r>
    </w:p>
    <w:p w14:paraId="1A845E23" w14:textId="77777777" w:rsidR="00600885" w:rsidRPr="002B6B00" w:rsidRDefault="00600885" w:rsidP="00600885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7.1 Variables</w:t>
      </w:r>
    </w:p>
    <w:p w14:paraId="631C28AC" w14:textId="77777777" w:rsidR="00600885" w:rsidRPr="002B6B00" w:rsidRDefault="00600885" w:rsidP="00600885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7.2 Mixins</w:t>
      </w:r>
    </w:p>
    <w:p w14:paraId="4A514505" w14:textId="77777777" w:rsidR="00600885" w:rsidRPr="002B6B00" w:rsidRDefault="00600885" w:rsidP="00600885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7.3 Reglas internas</w:t>
      </w:r>
    </w:p>
    <w:p w14:paraId="2AD1B84B" w14:textId="77777777" w:rsidR="00600885" w:rsidRPr="002B6B00" w:rsidRDefault="00600885" w:rsidP="00600885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7.4 Funciones y Operaciones</w:t>
      </w:r>
    </w:p>
    <w:p w14:paraId="7980FEC1" w14:textId="77777777" w:rsidR="005453C6" w:rsidRPr="005453C6" w:rsidRDefault="005453C6" w:rsidP="005453C6">
      <w:pPr>
        <w:rPr>
          <w:lang w:val="es-ES_tradnl" w:eastAsia="es-ES_tradnl"/>
        </w:rPr>
      </w:pPr>
    </w:p>
    <w:p w14:paraId="33068C30" w14:textId="77777777" w:rsidR="00696ACA" w:rsidRDefault="00696ACA">
      <w:pPr>
        <w:spacing w:before="160" w:after="320"/>
        <w:rPr>
          <w:rFonts w:asciiTheme="majorHAnsi" w:eastAsiaTheme="majorEastAsia" w:hAnsiTheme="majorHAnsi" w:cstheme="majorBidi"/>
          <w:iCs/>
          <w:caps/>
          <w:noProof/>
          <w:color w:val="0072C6" w:themeColor="accent1"/>
          <w:sz w:val="40"/>
          <w:szCs w:val="26"/>
          <w:lang w:val="es-ES_tradnl" w:eastAsia="es-ES_tradnl"/>
        </w:rPr>
      </w:pPr>
      <w:r>
        <w:rPr>
          <w:iCs/>
          <w:noProof/>
          <w:lang w:val="es-ES_tradnl" w:eastAsia="es-ES_tradnl"/>
        </w:rPr>
        <w:br w:type="page"/>
      </w:r>
    </w:p>
    <w:p w14:paraId="3EAD9780" w14:textId="36AA4996" w:rsidR="00B362A0" w:rsidRPr="00B362A0" w:rsidRDefault="00383107" w:rsidP="00D27785">
      <w:pPr>
        <w:pStyle w:val="Ttulo2"/>
        <w:rPr>
          <w:lang w:val="es-ES_tradnl" w:eastAsia="es-ES_tradnl"/>
        </w:rPr>
      </w:pPr>
      <w:r>
        <w:rPr>
          <w:iCs/>
          <w:noProof/>
          <w:lang w:val="es-ES_tradnl" w:eastAsia="es-ES_tradnl"/>
        </w:rPr>
        <w:lastRenderedPageBreak/>
        <w:t>BLOQUE 5</w:t>
      </w:r>
      <w:r w:rsidR="003330FE">
        <w:rPr>
          <w:iCs/>
          <w:noProof/>
          <w:lang w:val="es-ES_tradnl" w:eastAsia="es-ES_tradnl"/>
        </w:rPr>
        <w:t xml:space="preserve">: </w:t>
      </w:r>
      <w:r w:rsidR="005409D0" w:rsidRPr="005409D0">
        <w:rPr>
          <w:iCs/>
          <w:noProof/>
          <w:lang w:val="es-ES_tradnl" w:eastAsia="es-ES_tradnl"/>
        </w:rPr>
        <w:t>ECMAScript 6</w:t>
      </w:r>
    </w:p>
    <w:p w14:paraId="63030D99" w14:textId="2FC2DF08" w:rsidR="00D27785" w:rsidRPr="00BD596A" w:rsidRDefault="00BB16A7" w:rsidP="00D27785">
      <w:pPr>
        <w:pStyle w:val="Ttulo3"/>
        <w:rPr>
          <w:noProof/>
          <w:lang w:val="es-ES_tradnl" w:eastAsia="es-ES_tradnl"/>
        </w:rPr>
      </w:pPr>
      <w:r>
        <w:rPr>
          <w:noProof/>
          <w:lang w:val="es-ES_tradnl" w:eastAsia="es-ES_tradnl"/>
        </w:rPr>
        <w:t>Tema 10</w:t>
      </w:r>
      <w:r w:rsidR="00D27785" w:rsidRPr="002B6B00">
        <w:rPr>
          <w:noProof/>
          <w:lang w:val="es-ES_tradnl" w:eastAsia="es-ES_tradnl"/>
        </w:rPr>
        <w:t>: ECMAScript 6</w:t>
      </w:r>
    </w:p>
    <w:p w14:paraId="072D9A46" w14:textId="77777777" w:rsidR="00D27785" w:rsidRPr="002B6B00" w:rsidRDefault="00D27785" w:rsidP="00D27785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1. Introducción</w:t>
      </w:r>
    </w:p>
    <w:p w14:paraId="7B843449" w14:textId="77777777" w:rsidR="00D27785" w:rsidRPr="002B6B00" w:rsidRDefault="00D27785" w:rsidP="00D27785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2. Let y Const</w:t>
      </w:r>
    </w:p>
    <w:p w14:paraId="19D6D1F4" w14:textId="77777777" w:rsidR="00D27785" w:rsidRPr="002B6B00" w:rsidRDefault="00D27785" w:rsidP="00D27785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3. Clases en ES6</w:t>
      </w:r>
    </w:p>
    <w:p w14:paraId="614133D0" w14:textId="77777777" w:rsidR="00D27785" w:rsidRPr="002B6B00" w:rsidRDefault="00D27785" w:rsidP="00D27785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3.1 Definiendo clases en ES6</w:t>
      </w:r>
    </w:p>
    <w:p w14:paraId="1D6D98EB" w14:textId="77777777" w:rsidR="00D27785" w:rsidRPr="002B6B00" w:rsidRDefault="00D27785" w:rsidP="00D27785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3.2 Herencia en clases de ES6 (extends y super)</w:t>
      </w:r>
    </w:p>
    <w:p w14:paraId="1090277F" w14:textId="77777777" w:rsidR="00D27785" w:rsidRPr="002B6B00" w:rsidRDefault="00D27785" w:rsidP="00D27785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4. Arrow Functions</w:t>
      </w:r>
    </w:p>
    <w:p w14:paraId="0547E87D" w14:textId="77777777" w:rsidR="00D27785" w:rsidRPr="002B6B00" w:rsidRDefault="00D27785" w:rsidP="00D27785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4.1 Usando arrow functions</w:t>
      </w:r>
    </w:p>
    <w:p w14:paraId="32AEC37A" w14:textId="77777777" w:rsidR="00D27785" w:rsidRPr="002B6B00" w:rsidRDefault="00D27785" w:rsidP="00D27785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ab/>
        <w:t>4.2 This dentro de un arrow function</w:t>
      </w:r>
    </w:p>
    <w:p w14:paraId="758DDE68" w14:textId="77777777" w:rsidR="00D27785" w:rsidRPr="002B6B00" w:rsidRDefault="00D27785" w:rsidP="00D27785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5. Template Strings</w:t>
      </w:r>
    </w:p>
    <w:p w14:paraId="5E9A39BC" w14:textId="77777777" w:rsidR="00D27785" w:rsidRPr="002B6B00" w:rsidRDefault="00D27785" w:rsidP="00D27785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6. Destructuring</w:t>
      </w:r>
    </w:p>
    <w:p w14:paraId="5DA5C82C" w14:textId="77777777" w:rsidR="00D27785" w:rsidRPr="002B6B00" w:rsidRDefault="00D27785" w:rsidP="00D27785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7. Valores por defecto</w:t>
      </w:r>
    </w:p>
    <w:p w14:paraId="3BFD28E2" w14:textId="77777777" w:rsidR="00D27785" w:rsidRPr="002B6B00" w:rsidRDefault="00D27785" w:rsidP="00D27785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8. Módulos</w:t>
      </w:r>
    </w:p>
    <w:p w14:paraId="7A164B54" w14:textId="77777777" w:rsidR="00D27785" w:rsidRPr="002B6B00" w:rsidRDefault="00D27785" w:rsidP="00D27785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9. Peticiones AJAX con fetch</w:t>
      </w:r>
    </w:p>
    <w:p w14:paraId="4454BE91" w14:textId="77777777" w:rsidR="00D27785" w:rsidRPr="002B6B00" w:rsidRDefault="00D27785" w:rsidP="00D27785">
      <w:pPr>
        <w:rPr>
          <w:iCs/>
          <w:noProof/>
          <w:lang w:val="es-ES_tradnl" w:eastAsia="es-ES_tradnl"/>
        </w:rPr>
      </w:pPr>
      <w:r w:rsidRPr="002B6B00">
        <w:rPr>
          <w:iCs/>
          <w:noProof/>
          <w:lang w:val="es-ES_tradnl" w:eastAsia="es-ES_tradnl"/>
        </w:rPr>
        <w:t>10. Transpilando con Babel</w:t>
      </w:r>
    </w:p>
    <w:p w14:paraId="5D9DEB77" w14:textId="132EC9A8" w:rsidR="00005BFF" w:rsidRPr="00DD3751" w:rsidRDefault="00005BFF" w:rsidP="002B6B00">
      <w:pPr>
        <w:rPr>
          <w:iCs/>
          <w:noProof/>
          <w:lang w:val="es-ES_tradnl" w:eastAsia="es-ES_tradnl"/>
        </w:rPr>
      </w:pPr>
    </w:p>
    <w:sectPr w:rsidR="00005BFF" w:rsidRPr="00DD3751" w:rsidSect="00C93015">
      <w:footerReference w:type="default" r:id="rId11"/>
      <w:pgSz w:w="11907" w:h="16839" w:code="1"/>
      <w:pgMar w:top="1134" w:right="1134" w:bottom="1134" w:left="1134" w:header="720" w:footer="62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C29177" w14:textId="77777777" w:rsidR="009E14C9" w:rsidRDefault="009E14C9">
      <w:pPr>
        <w:spacing w:line="240" w:lineRule="auto"/>
      </w:pPr>
      <w:r>
        <w:separator/>
      </w:r>
    </w:p>
  </w:endnote>
  <w:endnote w:type="continuationSeparator" w:id="0">
    <w:p w14:paraId="65443F11" w14:textId="77777777" w:rsidR="009E14C9" w:rsidRDefault="009E14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07559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6E0DE0" w14:textId="77777777" w:rsidR="00E431F8" w:rsidRDefault="00E431F8" w:rsidP="00563765">
        <w:pP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564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A472F5" w14:textId="77777777" w:rsidR="009E14C9" w:rsidRDefault="009E14C9">
      <w:pPr>
        <w:spacing w:line="240" w:lineRule="auto"/>
      </w:pPr>
      <w:r>
        <w:separator/>
      </w:r>
    </w:p>
  </w:footnote>
  <w:footnote w:type="continuationSeparator" w:id="0">
    <w:p w14:paraId="0FBA7402" w14:textId="77777777" w:rsidR="009E14C9" w:rsidRDefault="009E14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A56C5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8771C2"/>
    <w:multiLevelType w:val="hybridMultilevel"/>
    <w:tmpl w:val="B590D6FE"/>
    <w:lvl w:ilvl="0" w:tplc="85BCF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A05B3"/>
    <w:multiLevelType w:val="multilevel"/>
    <w:tmpl w:val="C37AB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F852C1"/>
    <w:multiLevelType w:val="multilevel"/>
    <w:tmpl w:val="194CC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C12484"/>
    <w:multiLevelType w:val="hybridMultilevel"/>
    <w:tmpl w:val="19621DB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6335E"/>
    <w:multiLevelType w:val="hybridMultilevel"/>
    <w:tmpl w:val="56068DF0"/>
    <w:lvl w:ilvl="0" w:tplc="83F49E3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BE3E27"/>
    <w:multiLevelType w:val="hybridMultilevel"/>
    <w:tmpl w:val="17C6448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E819C2"/>
    <w:multiLevelType w:val="hybridMultilevel"/>
    <w:tmpl w:val="9B3A95F0"/>
    <w:lvl w:ilvl="0" w:tplc="C3EA67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A73189"/>
    <w:multiLevelType w:val="hybridMultilevel"/>
    <w:tmpl w:val="02466E4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107A80"/>
    <w:multiLevelType w:val="hybridMultilevel"/>
    <w:tmpl w:val="7D327896"/>
    <w:lvl w:ilvl="0" w:tplc="731804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4173C4"/>
    <w:multiLevelType w:val="hybridMultilevel"/>
    <w:tmpl w:val="8D50C6F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FD03EB"/>
    <w:multiLevelType w:val="multilevel"/>
    <w:tmpl w:val="E96C6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1"/>
  </w:num>
  <w:num w:numId="5">
    <w:abstractNumId w:val="8"/>
  </w:num>
  <w:num w:numId="6">
    <w:abstractNumId w:val="4"/>
  </w:num>
  <w:num w:numId="7">
    <w:abstractNumId w:val="6"/>
  </w:num>
  <w:num w:numId="8">
    <w:abstractNumId w:val="10"/>
  </w:num>
  <w:num w:numId="9">
    <w:abstractNumId w:val="1"/>
  </w:num>
  <w:num w:numId="10">
    <w:abstractNumId w:val="9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ADF"/>
    <w:rsid w:val="000029EF"/>
    <w:rsid w:val="00005BFF"/>
    <w:rsid w:val="000324AD"/>
    <w:rsid w:val="00045E65"/>
    <w:rsid w:val="0005391B"/>
    <w:rsid w:val="0007476F"/>
    <w:rsid w:val="00075ED6"/>
    <w:rsid w:val="0008301F"/>
    <w:rsid w:val="000A2A01"/>
    <w:rsid w:val="000C150E"/>
    <w:rsid w:val="000C7DBD"/>
    <w:rsid w:val="000D0A46"/>
    <w:rsid w:val="000E094B"/>
    <w:rsid w:val="000F4199"/>
    <w:rsid w:val="000F5C52"/>
    <w:rsid w:val="00104AD7"/>
    <w:rsid w:val="00116981"/>
    <w:rsid w:val="00131CE6"/>
    <w:rsid w:val="00151407"/>
    <w:rsid w:val="00152683"/>
    <w:rsid w:val="00173514"/>
    <w:rsid w:val="00174C13"/>
    <w:rsid w:val="00194508"/>
    <w:rsid w:val="0019474F"/>
    <w:rsid w:val="001B1EBC"/>
    <w:rsid w:val="001B7721"/>
    <w:rsid w:val="001C58E4"/>
    <w:rsid w:val="001D13EF"/>
    <w:rsid w:val="001D22C0"/>
    <w:rsid w:val="001F20D8"/>
    <w:rsid w:val="002260CC"/>
    <w:rsid w:val="00232A0E"/>
    <w:rsid w:val="002423F6"/>
    <w:rsid w:val="00244EA2"/>
    <w:rsid w:val="002536FD"/>
    <w:rsid w:val="00260FD9"/>
    <w:rsid w:val="00265443"/>
    <w:rsid w:val="002674E4"/>
    <w:rsid w:val="00267D83"/>
    <w:rsid w:val="002B0526"/>
    <w:rsid w:val="002B6B00"/>
    <w:rsid w:val="002C1D17"/>
    <w:rsid w:val="002C2341"/>
    <w:rsid w:val="002D540B"/>
    <w:rsid w:val="002D57EC"/>
    <w:rsid w:val="002E62FC"/>
    <w:rsid w:val="002F76E7"/>
    <w:rsid w:val="003158AB"/>
    <w:rsid w:val="0031776D"/>
    <w:rsid w:val="003330FE"/>
    <w:rsid w:val="00340ACB"/>
    <w:rsid w:val="00346B4C"/>
    <w:rsid w:val="00366A13"/>
    <w:rsid w:val="00376987"/>
    <w:rsid w:val="00382E78"/>
    <w:rsid w:val="00383107"/>
    <w:rsid w:val="003863E2"/>
    <w:rsid w:val="00393EE5"/>
    <w:rsid w:val="0039526E"/>
    <w:rsid w:val="003A3335"/>
    <w:rsid w:val="003A61C4"/>
    <w:rsid w:val="003A7D8D"/>
    <w:rsid w:val="003B49CF"/>
    <w:rsid w:val="003C1FD5"/>
    <w:rsid w:val="003C46C8"/>
    <w:rsid w:val="003D065D"/>
    <w:rsid w:val="003E5582"/>
    <w:rsid w:val="003E5FF4"/>
    <w:rsid w:val="003F5647"/>
    <w:rsid w:val="003F594B"/>
    <w:rsid w:val="003F67B9"/>
    <w:rsid w:val="00400717"/>
    <w:rsid w:val="004070C9"/>
    <w:rsid w:val="00416127"/>
    <w:rsid w:val="004264C5"/>
    <w:rsid w:val="00432E5E"/>
    <w:rsid w:val="00442D89"/>
    <w:rsid w:val="00444EE0"/>
    <w:rsid w:val="00445CE3"/>
    <w:rsid w:val="00450B1A"/>
    <w:rsid w:val="00455E2C"/>
    <w:rsid w:val="00466DC9"/>
    <w:rsid w:val="0048122F"/>
    <w:rsid w:val="0048656B"/>
    <w:rsid w:val="00497217"/>
    <w:rsid w:val="004A1597"/>
    <w:rsid w:val="004A7955"/>
    <w:rsid w:val="004B6A0A"/>
    <w:rsid w:val="004B7EF4"/>
    <w:rsid w:val="004D4E91"/>
    <w:rsid w:val="004E0B8C"/>
    <w:rsid w:val="004F06D8"/>
    <w:rsid w:val="004F257A"/>
    <w:rsid w:val="00500DBD"/>
    <w:rsid w:val="00513FEA"/>
    <w:rsid w:val="00516DFE"/>
    <w:rsid w:val="00524B31"/>
    <w:rsid w:val="00524E40"/>
    <w:rsid w:val="005272E5"/>
    <w:rsid w:val="005409D0"/>
    <w:rsid w:val="005453C6"/>
    <w:rsid w:val="00563765"/>
    <w:rsid w:val="00566A0B"/>
    <w:rsid w:val="00591111"/>
    <w:rsid w:val="005935EB"/>
    <w:rsid w:val="005B04C5"/>
    <w:rsid w:val="005C09B0"/>
    <w:rsid w:val="005E16AD"/>
    <w:rsid w:val="005E442E"/>
    <w:rsid w:val="00600885"/>
    <w:rsid w:val="00604797"/>
    <w:rsid w:val="00612519"/>
    <w:rsid w:val="00615E1D"/>
    <w:rsid w:val="0062541E"/>
    <w:rsid w:val="006300B1"/>
    <w:rsid w:val="00631597"/>
    <w:rsid w:val="00642462"/>
    <w:rsid w:val="00656E21"/>
    <w:rsid w:val="00666D10"/>
    <w:rsid w:val="00683B67"/>
    <w:rsid w:val="00696ACA"/>
    <w:rsid w:val="006A6AB1"/>
    <w:rsid w:val="006B7E51"/>
    <w:rsid w:val="006C0389"/>
    <w:rsid w:val="006C500F"/>
    <w:rsid w:val="006D69FD"/>
    <w:rsid w:val="006D7727"/>
    <w:rsid w:val="006E307F"/>
    <w:rsid w:val="006F2AB7"/>
    <w:rsid w:val="00712C39"/>
    <w:rsid w:val="00714F72"/>
    <w:rsid w:val="00716EBC"/>
    <w:rsid w:val="00737555"/>
    <w:rsid w:val="00746D94"/>
    <w:rsid w:val="00763776"/>
    <w:rsid w:val="00772E06"/>
    <w:rsid w:val="00777177"/>
    <w:rsid w:val="0078659A"/>
    <w:rsid w:val="007A618C"/>
    <w:rsid w:val="007A6D6A"/>
    <w:rsid w:val="007B58CA"/>
    <w:rsid w:val="007B7815"/>
    <w:rsid w:val="007D0ADF"/>
    <w:rsid w:val="007D660D"/>
    <w:rsid w:val="007E45F1"/>
    <w:rsid w:val="007F02DB"/>
    <w:rsid w:val="007F5C8C"/>
    <w:rsid w:val="00806026"/>
    <w:rsid w:val="008145F2"/>
    <w:rsid w:val="00817FA8"/>
    <w:rsid w:val="008257CD"/>
    <w:rsid w:val="00830CC1"/>
    <w:rsid w:val="00831AB0"/>
    <w:rsid w:val="00837D55"/>
    <w:rsid w:val="00842EFF"/>
    <w:rsid w:val="00843555"/>
    <w:rsid w:val="00851D07"/>
    <w:rsid w:val="0086069C"/>
    <w:rsid w:val="00870BA1"/>
    <w:rsid w:val="00873781"/>
    <w:rsid w:val="00884806"/>
    <w:rsid w:val="0088507F"/>
    <w:rsid w:val="008872D6"/>
    <w:rsid w:val="00892467"/>
    <w:rsid w:val="00893AD1"/>
    <w:rsid w:val="00895C1D"/>
    <w:rsid w:val="008B1F57"/>
    <w:rsid w:val="008B5FB5"/>
    <w:rsid w:val="008B7903"/>
    <w:rsid w:val="008D20B6"/>
    <w:rsid w:val="008E0606"/>
    <w:rsid w:val="008F1F91"/>
    <w:rsid w:val="009042E6"/>
    <w:rsid w:val="0091327D"/>
    <w:rsid w:val="009302E8"/>
    <w:rsid w:val="00984B6B"/>
    <w:rsid w:val="009A7732"/>
    <w:rsid w:val="009A7A00"/>
    <w:rsid w:val="009C67B1"/>
    <w:rsid w:val="009D5155"/>
    <w:rsid w:val="009D52CE"/>
    <w:rsid w:val="009D64FA"/>
    <w:rsid w:val="009D73F5"/>
    <w:rsid w:val="009E14C9"/>
    <w:rsid w:val="009E7431"/>
    <w:rsid w:val="009F4C8A"/>
    <w:rsid w:val="009F561C"/>
    <w:rsid w:val="009F7043"/>
    <w:rsid w:val="00A11E31"/>
    <w:rsid w:val="00A12F0B"/>
    <w:rsid w:val="00A30F96"/>
    <w:rsid w:val="00A34391"/>
    <w:rsid w:val="00A41019"/>
    <w:rsid w:val="00A41C5A"/>
    <w:rsid w:val="00A47486"/>
    <w:rsid w:val="00A56922"/>
    <w:rsid w:val="00A57BBF"/>
    <w:rsid w:val="00A80C06"/>
    <w:rsid w:val="00AB72E7"/>
    <w:rsid w:val="00AD43BA"/>
    <w:rsid w:val="00AF4044"/>
    <w:rsid w:val="00AF75C9"/>
    <w:rsid w:val="00B062D5"/>
    <w:rsid w:val="00B26C36"/>
    <w:rsid w:val="00B35F0E"/>
    <w:rsid w:val="00B362A0"/>
    <w:rsid w:val="00B76E03"/>
    <w:rsid w:val="00B81560"/>
    <w:rsid w:val="00B96DB4"/>
    <w:rsid w:val="00BA0F30"/>
    <w:rsid w:val="00BA21FF"/>
    <w:rsid w:val="00BB1610"/>
    <w:rsid w:val="00BB16A7"/>
    <w:rsid w:val="00BB1B76"/>
    <w:rsid w:val="00BC1DE4"/>
    <w:rsid w:val="00BD596A"/>
    <w:rsid w:val="00BE122D"/>
    <w:rsid w:val="00BF53C8"/>
    <w:rsid w:val="00BF585D"/>
    <w:rsid w:val="00BF7BD6"/>
    <w:rsid w:val="00C04856"/>
    <w:rsid w:val="00C066FC"/>
    <w:rsid w:val="00C100F4"/>
    <w:rsid w:val="00C1628C"/>
    <w:rsid w:val="00C204C5"/>
    <w:rsid w:val="00C40D39"/>
    <w:rsid w:val="00C52941"/>
    <w:rsid w:val="00C565C0"/>
    <w:rsid w:val="00C62F3B"/>
    <w:rsid w:val="00C66D9E"/>
    <w:rsid w:val="00C6757E"/>
    <w:rsid w:val="00C67F4B"/>
    <w:rsid w:val="00C71418"/>
    <w:rsid w:val="00C72CDB"/>
    <w:rsid w:val="00C82684"/>
    <w:rsid w:val="00C8561D"/>
    <w:rsid w:val="00C93015"/>
    <w:rsid w:val="00CA3B75"/>
    <w:rsid w:val="00CE0E15"/>
    <w:rsid w:val="00CE3B39"/>
    <w:rsid w:val="00CE6079"/>
    <w:rsid w:val="00D02EA4"/>
    <w:rsid w:val="00D076AA"/>
    <w:rsid w:val="00D14364"/>
    <w:rsid w:val="00D1791E"/>
    <w:rsid w:val="00D25698"/>
    <w:rsid w:val="00D27785"/>
    <w:rsid w:val="00D60D4A"/>
    <w:rsid w:val="00D74CA4"/>
    <w:rsid w:val="00D80F20"/>
    <w:rsid w:val="00D84D04"/>
    <w:rsid w:val="00DB0BBB"/>
    <w:rsid w:val="00DC3313"/>
    <w:rsid w:val="00DC4D9C"/>
    <w:rsid w:val="00DC5ED0"/>
    <w:rsid w:val="00DD3751"/>
    <w:rsid w:val="00E033CA"/>
    <w:rsid w:val="00E066BB"/>
    <w:rsid w:val="00E10A1D"/>
    <w:rsid w:val="00E10B78"/>
    <w:rsid w:val="00E20298"/>
    <w:rsid w:val="00E2404B"/>
    <w:rsid w:val="00E417C0"/>
    <w:rsid w:val="00E41A00"/>
    <w:rsid w:val="00E431F8"/>
    <w:rsid w:val="00E44F3C"/>
    <w:rsid w:val="00E57D46"/>
    <w:rsid w:val="00E654B5"/>
    <w:rsid w:val="00E80505"/>
    <w:rsid w:val="00E83A58"/>
    <w:rsid w:val="00E8473B"/>
    <w:rsid w:val="00E907A2"/>
    <w:rsid w:val="00EA2DB8"/>
    <w:rsid w:val="00EB0D1A"/>
    <w:rsid w:val="00EB60D8"/>
    <w:rsid w:val="00EC3E2B"/>
    <w:rsid w:val="00ED02EA"/>
    <w:rsid w:val="00ED2920"/>
    <w:rsid w:val="00ED6F1A"/>
    <w:rsid w:val="00F037C8"/>
    <w:rsid w:val="00F415D8"/>
    <w:rsid w:val="00F50CD6"/>
    <w:rsid w:val="00F87BCF"/>
    <w:rsid w:val="00F9108F"/>
    <w:rsid w:val="00F91999"/>
    <w:rsid w:val="00FE0B5C"/>
    <w:rsid w:val="00FF21BE"/>
    <w:rsid w:val="00FF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3945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32E5E"/>
    <w:pPr>
      <w:spacing w:before="0" w:after="0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Ttulo2">
    <w:name w:val="heading 2"/>
    <w:next w:val="Normal"/>
    <w:link w:val="Ttulo2Car"/>
    <w:uiPriority w:val="9"/>
    <w:unhideWhenUsed/>
    <w:qFormat/>
    <w:rsid w:val="008257CD"/>
    <w:pPr>
      <w:keepNext/>
      <w:keepLines/>
      <w:spacing w:before="360"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z w:val="40"/>
      <w:szCs w:val="26"/>
      <w:lang w:val="es-ES"/>
    </w:rPr>
  </w:style>
  <w:style w:type="paragraph" w:styleId="Ttulo3">
    <w:name w:val="heading 3"/>
    <w:next w:val="Normal"/>
    <w:link w:val="Ttulo3Car"/>
    <w:uiPriority w:val="9"/>
    <w:unhideWhenUsed/>
    <w:qFormat/>
    <w:rsid w:val="00817FA8"/>
    <w:pPr>
      <w:spacing w:before="600" w:after="240"/>
      <w:outlineLvl w:val="2"/>
    </w:pPr>
    <w:rPr>
      <w:rFonts w:asciiTheme="majorHAnsi" w:eastAsiaTheme="majorEastAsia" w:hAnsiTheme="majorHAnsi" w:cstheme="majorBidi"/>
      <w:color w:val="auto"/>
      <w:sz w:val="30"/>
      <w:lang w:val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line="240" w:lineRule="auto"/>
      <w:outlineLvl w:val="3"/>
    </w:pPr>
    <w:rPr>
      <w:rFonts w:asciiTheme="majorHAnsi" w:eastAsiaTheme="majorEastAsia" w:hAnsiTheme="majorHAnsi" w:cstheme="majorBidi"/>
      <w:iCs/>
      <w:color w:val="0072C6" w:themeColor="accent1"/>
      <w:sz w:val="3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after="180" w:line="240" w:lineRule="auto"/>
      <w:outlineLvl w:val="4"/>
    </w:pPr>
    <w:rPr>
      <w:rFonts w:asciiTheme="majorHAnsi" w:eastAsiaTheme="majorEastAsia" w:hAnsiTheme="majorHAnsi" w:cstheme="majorBidi"/>
      <w:i/>
      <w:color w:val="0072C6" w:themeColor="accent1"/>
      <w:sz w:val="34"/>
    </w:rPr>
  </w:style>
  <w:style w:type="paragraph" w:styleId="Ttulo6">
    <w:name w:val="heading 6"/>
    <w:next w:val="Normal"/>
    <w:link w:val="Ttulo6Car"/>
    <w:uiPriority w:val="9"/>
    <w:unhideWhenUsed/>
    <w:qFormat/>
    <w:rsid w:val="001B7721"/>
    <w:pPr>
      <w:keepNext/>
      <w:keepLines/>
      <w:spacing w:before="600" w:after="360" w:line="240" w:lineRule="auto"/>
      <w:outlineLvl w:val="5"/>
    </w:pPr>
    <w:rPr>
      <w:rFonts w:asciiTheme="majorHAnsi" w:eastAsiaTheme="majorEastAsia" w:hAnsiTheme="majorHAnsi" w:cstheme="majorBidi"/>
      <w:color w:val="FF0000"/>
      <w:sz w:val="30"/>
      <w:lang w:val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z w:val="3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z w:val="26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z w:val="2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ireccin">
    <w:name w:val="Dirección"/>
    <w:basedOn w:val="Normal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table" w:customStyle="1" w:styleId="BusinessPaper">
    <w:name w:val="Business Paper"/>
    <w:basedOn w:val="Tablanormal"/>
    <w:uiPriority w:val="99"/>
    <w:pPr>
      <w:spacing w:before="240" w:after="180" w:line="240" w:lineRule="auto"/>
    </w:pPr>
    <w:rPr>
      <w:b/>
    </w:rPr>
    <w:tblPr>
      <w:tblInd w:w="0" w:type="dxa"/>
      <w:tblBorders>
        <w:bottom w:val="single" w:sz="6" w:space="0" w:color="0072C6" w:themeColor="accent1"/>
        <w:insideH w:val="single" w:sz="6" w:space="0" w:color="0072C6" w:themeColor="accent1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F98723" w:themeColor="accent2"/>
        <w:sz w:val="24"/>
      </w:rPr>
    </w:tblStylePr>
    <w:tblStylePr w:type="nwCell">
      <w:pPr>
        <w:wordWrap/>
        <w:jc w:val="left"/>
      </w:pPr>
    </w:tblStyle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Cierre">
    <w:name w:val="Closing"/>
    <w:basedOn w:val="Normal"/>
    <w:link w:val="CierreCar"/>
    <w:uiPriority w:val="32"/>
    <w:unhideWhenUsed/>
    <w:qFormat/>
    <w:pPr>
      <w:spacing w:before="720" w:line="240" w:lineRule="auto"/>
      <w:contextualSpacing/>
    </w:pPr>
    <w:rPr>
      <w:rFonts w:eastAsiaTheme="minorEastAsia"/>
      <w:bCs/>
      <w:caps/>
      <w:spacing w:val="28"/>
      <w:szCs w:val="18"/>
    </w:rPr>
  </w:style>
  <w:style w:type="character" w:customStyle="1" w:styleId="CierreCar">
    <w:name w:val="Cierre Car"/>
    <w:basedOn w:val="Fuentedeprrafopredeter"/>
    <w:link w:val="Cierre"/>
    <w:uiPriority w:val="32"/>
    <w:rPr>
      <w:rFonts w:eastAsiaTheme="minorEastAsia"/>
      <w:bCs/>
      <w:caps/>
      <w:spacing w:val="28"/>
      <w:szCs w:val="18"/>
    </w:rPr>
  </w:style>
  <w:style w:type="paragraph" w:styleId="Firma">
    <w:name w:val="Signature"/>
    <w:basedOn w:val="Normal"/>
    <w:link w:val="FirmaCar"/>
    <w:uiPriority w:val="33"/>
    <w:unhideWhenUsed/>
    <w:qFormat/>
    <w:pPr>
      <w:spacing w:before="1080" w:after="280" w:line="240" w:lineRule="auto"/>
      <w:contextualSpacing/>
    </w:pPr>
    <w:rPr>
      <w:rFonts w:eastAsiaTheme="minorEastAsia"/>
      <w:bCs/>
      <w:caps/>
      <w:spacing w:val="28"/>
      <w:szCs w:val="18"/>
    </w:rPr>
  </w:style>
  <w:style w:type="character" w:customStyle="1" w:styleId="FirmaCar">
    <w:name w:val="Firma Car"/>
    <w:basedOn w:val="Fuentedeprrafopredeter"/>
    <w:link w:val="Firma"/>
    <w:uiPriority w:val="33"/>
    <w:rPr>
      <w:rFonts w:eastAsiaTheme="minorEastAsia"/>
      <w:bCs/>
      <w:caps/>
      <w:color w:val="0072C6" w:themeColor="accent1"/>
      <w:spacing w:val="28"/>
      <w:sz w:val="24"/>
      <w:szCs w:val="18"/>
    </w:rPr>
  </w:style>
  <w:style w:type="paragraph" w:styleId="Fecha">
    <w:name w:val="Date"/>
    <w:basedOn w:val="Normal"/>
    <w:link w:val="FechaCar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FechaCar">
    <w:name w:val="Fecha Car"/>
    <w:basedOn w:val="Fuentedeprrafopredeter"/>
    <w:link w:val="Fecha"/>
    <w:uiPriority w:val="1"/>
    <w:rPr>
      <w:b/>
      <w:spacing w:val="28"/>
      <w:sz w:val="32"/>
    </w:rPr>
  </w:style>
  <w:style w:type="character" w:styleId="nfasis">
    <w:name w:val="Emphasis"/>
    <w:basedOn w:val="Fuentedeprrafopredeter"/>
    <w:uiPriority w:val="20"/>
    <w:semiHidden/>
    <w:unhideWhenUsed/>
    <w:qFormat/>
    <w:rPr>
      <w:i/>
      <w:iCs/>
      <w:color w:val="F98723" w:themeColor="accent2"/>
    </w:rPr>
  </w:style>
  <w:style w:type="paragraph" w:styleId="Puesto">
    <w:name w:val="Title"/>
    <w:basedOn w:val="Normal"/>
    <w:next w:val="Normal"/>
    <w:link w:val="PuestoCar"/>
    <w:uiPriority w:val="1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color w:val="F98723" w:themeColor="accent2"/>
      <w:spacing w:val="-10"/>
      <w:kern w:val="28"/>
      <w:sz w:val="84"/>
      <w:szCs w:val="5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olor w:val="F98723" w:themeColor="accent2"/>
    </w:rPr>
  </w:style>
  <w:style w:type="paragraph" w:styleId="Citaintensa">
    <w:name w:val="Intense Quote"/>
    <w:basedOn w:val="Normal"/>
    <w:next w:val="Normal"/>
    <w:link w:val="CitaintensaCar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 w:themeColor="accent2"/>
      <w:spacing w:val="14"/>
      <w:sz w:val="40"/>
    </w:rPr>
  </w:style>
  <w:style w:type="character" w:customStyle="1" w:styleId="CitaintensaCar">
    <w:name w:val="Cita intensa Car"/>
    <w:basedOn w:val="Fuentedeprrafopredeter"/>
    <w:link w:val="Citaintensa"/>
    <w:uiPriority w:val="30"/>
    <w:semiHidden/>
    <w:rPr>
      <w:i/>
      <w:iCs/>
      <w:color w:val="F98723" w:themeColor="accent2"/>
      <w:spacing w:val="14"/>
      <w:sz w:val="40"/>
      <w:szCs w:val="24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table" w:customStyle="1" w:styleId="Tabladelista3-nfasis11">
    <w:name w:val="Tabla de lista 3 - Énfasis 11"/>
    <w:basedOn w:val="Tabla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color w:val="0072C6" w:themeColor="accent1"/>
      <w:sz w:val="24"/>
      <w:szCs w:val="24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0072C6" w:themeColor="accent1"/>
    </w:rPr>
  </w:style>
  <w:style w:type="paragraph" w:styleId="Subttulo">
    <w:name w:val="Subtitle"/>
    <w:basedOn w:val="Normal"/>
    <w:link w:val="SubttuloCar"/>
    <w:uiPriority w:val="11"/>
    <w:semiHidden/>
    <w:unhideWhenUsed/>
    <w:qFormat/>
    <w:pPr>
      <w:numPr>
        <w:ilvl w:val="1"/>
      </w:numPr>
      <w:spacing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caps/>
      <w:color w:val="0072C6" w:themeColor="accent1"/>
      <w:sz w:val="40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0072C6" w:themeColor="accent1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i/>
      <w:caps/>
      <w:smallCaps w:val="0"/>
      <w:color w:val="0072C6" w:themeColor="accent1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uestoCar">
    <w:name w:val="Puesto Car"/>
    <w:basedOn w:val="Fuentedeprrafopredeter"/>
    <w:link w:val="Puesto"/>
    <w:uiPriority w:val="1"/>
    <w:semiHidden/>
    <w:rPr>
      <w:rFonts w:asciiTheme="majorHAnsi" w:eastAsiaTheme="majorEastAsia" w:hAnsiTheme="majorHAnsi" w:cstheme="majorBidi"/>
      <w:color w:val="F98723" w:themeColor="accent2"/>
      <w:spacing w:val="-10"/>
      <w:kern w:val="28"/>
      <w:sz w:val="84"/>
      <w:szCs w:val="56"/>
    </w:rPr>
  </w:style>
  <w:style w:type="paragraph" w:styleId="TtulodeTDC">
    <w:name w:val="TOC Heading"/>
    <w:basedOn w:val="Ttulo1"/>
    <w:next w:val="Normal"/>
    <w:uiPriority w:val="39"/>
    <w:unhideWhenUsed/>
    <w:qFormat/>
    <w:pPr>
      <w:spacing w:line="360" w:lineRule="auto"/>
      <w:outlineLvl w:val="9"/>
    </w:pPr>
    <w:rPr>
      <w:sz w:val="8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iCs/>
      <w:color w:val="0072C6" w:themeColor="accent1"/>
      <w:sz w:val="34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i/>
      <w:color w:val="0072C6" w:themeColor="accent1"/>
      <w:sz w:val="34"/>
    </w:rPr>
  </w:style>
  <w:style w:type="character" w:customStyle="1" w:styleId="Ttulo6Car">
    <w:name w:val="Título 6 Car"/>
    <w:basedOn w:val="Fuentedeprrafopredeter"/>
    <w:link w:val="Ttulo6"/>
    <w:uiPriority w:val="9"/>
    <w:rsid w:val="001B7721"/>
    <w:rPr>
      <w:rFonts w:asciiTheme="majorHAnsi" w:eastAsiaTheme="majorEastAsia" w:hAnsiTheme="majorHAnsi" w:cstheme="majorBidi"/>
      <w:color w:val="FF0000"/>
      <w:sz w:val="30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72C6" w:themeColor="accent1"/>
      <w:sz w:val="30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072C6" w:themeColor="accent1"/>
      <w:sz w:val="26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0072C6" w:themeColor="accent1"/>
      <w:sz w:val="26"/>
      <w:szCs w:val="21"/>
    </w:rPr>
  </w:style>
  <w:style w:type="paragraph" w:styleId="Saludo">
    <w:name w:val="Salutation"/>
    <w:basedOn w:val="Normal"/>
    <w:next w:val="Normal"/>
    <w:link w:val="SaludoCar"/>
    <w:uiPriority w:val="3"/>
    <w:unhideWhenUsed/>
    <w:qFormat/>
    <w:pPr>
      <w:spacing w:before="1000" w:after="120" w:line="240" w:lineRule="auto"/>
      <w:contextualSpacing/>
    </w:pPr>
    <w:rPr>
      <w:rFonts w:asciiTheme="majorHAnsi" w:hAnsiTheme="majorHAnsi"/>
      <w:caps/>
      <w:color w:val="0072C6" w:themeColor="accent1"/>
      <w:sz w:val="72"/>
    </w:rPr>
  </w:style>
  <w:style w:type="character" w:customStyle="1" w:styleId="SaludoCar">
    <w:name w:val="Saludo Car"/>
    <w:basedOn w:val="Fuentedeprrafopredeter"/>
    <w:link w:val="Saludo"/>
    <w:uiPriority w:val="3"/>
    <w:rPr>
      <w:rFonts w:asciiTheme="majorHAnsi" w:hAnsiTheme="majorHAnsi"/>
      <w:caps/>
      <w:color w:val="0072C6" w:themeColor="accent1"/>
      <w:sz w:val="72"/>
    </w:rPr>
  </w:style>
  <w:style w:type="paragraph" w:styleId="Piedepgina">
    <w:name w:val="footer"/>
    <w:basedOn w:val="Normal"/>
    <w:link w:val="PiedepginaCar"/>
    <w:uiPriority w:val="99"/>
    <w:unhideWhenUsed/>
    <w:qFormat/>
    <w:rsid w:val="00563765"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line="240" w:lineRule="auto"/>
    </w:pPr>
    <w:rPr>
      <w:color w:val="aut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63765"/>
    <w:rPr>
      <w:color w:val="auto"/>
      <w:shd w:val="clear" w:color="auto" w:fill="0072C6" w:themeFill="accent1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8257CD"/>
    <w:rPr>
      <w:rFonts w:asciiTheme="majorHAnsi" w:eastAsiaTheme="majorEastAsia" w:hAnsiTheme="majorHAnsi" w:cstheme="majorBidi"/>
      <w:caps/>
      <w:color w:val="0072C6" w:themeColor="accent1"/>
      <w:sz w:val="40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817FA8"/>
    <w:rPr>
      <w:rFonts w:asciiTheme="majorHAnsi" w:eastAsiaTheme="majorEastAsia" w:hAnsiTheme="majorHAnsi" w:cstheme="majorBidi"/>
      <w:color w:val="auto"/>
      <w:sz w:val="30"/>
      <w:lang w:val="es-ES"/>
    </w:rPr>
  </w:style>
  <w:style w:type="paragraph" w:styleId="Encabezado">
    <w:name w:val="header"/>
    <w:basedOn w:val="Normal"/>
    <w:link w:val="EncabezadoCar"/>
    <w:uiPriority w:val="99"/>
    <w:unhideWhenUsed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styleId="Hipervnculo">
    <w:name w:val="Hyperlink"/>
    <w:basedOn w:val="Fuentedeprrafopredeter"/>
    <w:uiPriority w:val="99"/>
    <w:unhideWhenUsed/>
    <w:rsid w:val="00D80F20"/>
    <w:rPr>
      <w:color w:val="0072C6" w:themeColor="hyperlink"/>
      <w:u w:val="single"/>
    </w:rPr>
  </w:style>
  <w:style w:type="character" w:customStyle="1" w:styleId="tag">
    <w:name w:val="tag"/>
    <w:basedOn w:val="Fuentedeprrafopredeter"/>
    <w:rsid w:val="00C62F3B"/>
  </w:style>
  <w:style w:type="character" w:customStyle="1" w:styleId="tag-name">
    <w:name w:val="tag-name"/>
    <w:basedOn w:val="Fuentedeprrafopredeter"/>
    <w:rsid w:val="00C62F3B"/>
  </w:style>
  <w:style w:type="paragraph" w:styleId="HTMLconformatoprevio">
    <w:name w:val="HTML Preformatted"/>
    <w:basedOn w:val="Normal"/>
    <w:link w:val="HTMLconformatoprevioCar"/>
    <w:uiPriority w:val="99"/>
    <w:unhideWhenUsed/>
    <w:rsid w:val="007A6D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</w:pPr>
    <w:rPr>
      <w:rFonts w:ascii="Courier New" w:hAnsi="Courier New" w:cs="Courier New"/>
      <w:color w:val="auto"/>
      <w:sz w:val="20"/>
      <w:szCs w:val="20"/>
      <w:lang w:val="es-ES_tradnl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A6D6A"/>
    <w:rPr>
      <w:rFonts w:ascii="Courier New" w:hAnsi="Courier New" w:cs="Courier New"/>
      <w:color w:val="auto"/>
      <w:sz w:val="20"/>
      <w:szCs w:val="20"/>
      <w:lang w:val="es-ES_tradnl" w:eastAsia="es-ES_tradnl"/>
    </w:rPr>
  </w:style>
  <w:style w:type="paragraph" w:customStyle="1" w:styleId="Estilo1">
    <w:name w:val="Estilo1"/>
    <w:next w:val="Normal"/>
    <w:qFormat/>
    <w:rsid w:val="00151407"/>
    <w:pPr>
      <w:spacing w:before="40" w:after="200"/>
    </w:pPr>
    <w:rPr>
      <w:rFonts w:asciiTheme="majorHAnsi" w:eastAsiaTheme="majorEastAsia" w:hAnsiTheme="majorHAnsi" w:cstheme="majorBidi"/>
      <w:sz w:val="30"/>
      <w:lang w:val="es-ES"/>
    </w:rPr>
  </w:style>
  <w:style w:type="paragraph" w:styleId="Prrafodelista">
    <w:name w:val="List Paragraph"/>
    <w:basedOn w:val="Normal"/>
    <w:uiPriority w:val="34"/>
    <w:unhideWhenUsed/>
    <w:qFormat/>
    <w:rsid w:val="00E431F8"/>
    <w:pPr>
      <w:spacing w:before="80" w:after="80"/>
      <w:ind w:left="720"/>
    </w:pPr>
  </w:style>
  <w:style w:type="paragraph" w:customStyle="1" w:styleId="Imgenes">
    <w:name w:val="Imágenes"/>
    <w:basedOn w:val="Normal"/>
    <w:qFormat/>
    <w:rsid w:val="00497217"/>
    <w:pPr>
      <w:spacing w:after="360"/>
    </w:pPr>
    <w:rPr>
      <w:noProof/>
      <w:lang w:val="es-ES_tradnl" w:eastAsia="es-ES_tradnl"/>
    </w:rPr>
  </w:style>
  <w:style w:type="paragraph" w:styleId="ndice1">
    <w:name w:val="index 1"/>
    <w:basedOn w:val="Normal"/>
    <w:next w:val="Normal"/>
    <w:autoRedefine/>
    <w:uiPriority w:val="99"/>
    <w:unhideWhenUsed/>
    <w:rsid w:val="00A56922"/>
    <w:pPr>
      <w:ind w:left="240" w:hanging="24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A56922"/>
    <w:pPr>
      <w:ind w:left="480" w:hanging="24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A56922"/>
    <w:pPr>
      <w:ind w:left="720" w:hanging="24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A56922"/>
    <w:pPr>
      <w:ind w:left="960" w:hanging="24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A56922"/>
    <w:pPr>
      <w:ind w:left="1200" w:hanging="24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A56922"/>
    <w:pPr>
      <w:ind w:left="1440" w:hanging="24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A56922"/>
    <w:pPr>
      <w:ind w:left="1680" w:hanging="24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A56922"/>
    <w:pPr>
      <w:ind w:left="1920" w:hanging="24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A56922"/>
    <w:pPr>
      <w:ind w:left="2160" w:hanging="24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A56922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842EFF"/>
    <w:pPr>
      <w:ind w:left="240"/>
    </w:pPr>
    <w:rPr>
      <w:rFonts w:cstheme="minorHAnsi"/>
      <w:b/>
      <w:bCs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842EFF"/>
    <w:pPr>
      <w:spacing w:before="1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842EFF"/>
    <w:pPr>
      <w:ind w:left="480"/>
    </w:pPr>
    <w:rPr>
      <w:rFonts w:cstheme="minorHAnsi"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842EFF"/>
    <w:pPr>
      <w:ind w:left="72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42EFF"/>
    <w:pPr>
      <w:ind w:left="9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42EFF"/>
    <w:pPr>
      <w:ind w:left="12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42EFF"/>
    <w:pPr>
      <w:ind w:left="144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42EFF"/>
    <w:pPr>
      <w:ind w:left="168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42EFF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3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5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5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7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7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4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0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1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0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ranlinde/Library/Containers/com.microsoft.Word/Data/Library/Caches/3082/TM10002073/Carta%20de%20negocios.dotx" TargetMode="External"/></Relationships>
</file>

<file path=word/theme/theme1.xml><?xml version="1.0" encoding="utf-8"?>
<a:theme xmlns:a="http://schemas.openxmlformats.org/drawingml/2006/main" name="Letter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2836980-8F96-4B42-94E1-5938A1DD5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negocios.dotx</Template>
  <TotalTime>7</TotalTime>
  <Pages>10</Pages>
  <Words>769</Words>
  <Characters>4233</Characters>
  <Application>Microsoft Macintosh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 .</dc:creator>
  <cp:lastModifiedBy>fran .</cp:lastModifiedBy>
  <cp:revision>24</cp:revision>
  <cp:lastPrinted>2017-06-23T08:52:00Z</cp:lastPrinted>
  <dcterms:created xsi:type="dcterms:W3CDTF">2017-06-23T08:52:00Z</dcterms:created>
  <dcterms:modified xsi:type="dcterms:W3CDTF">2017-07-11T14:36:00Z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