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22E1" w14:textId="5BFB32B2" w:rsidR="00D74CA4" w:rsidRDefault="00D74CA4" w:rsidP="00895C1D">
      <w:pPr>
        <w:pStyle w:val="Ttulo1"/>
      </w:pPr>
      <w:bookmarkStart w:id="0" w:name="_Toc485321649"/>
      <w:r>
        <w:t xml:space="preserve">Curso </w:t>
      </w:r>
      <w:r w:rsidR="00895C1D">
        <w:t>HTML</w:t>
      </w:r>
      <w:r>
        <w:t>, CSS y Javascript</w:t>
      </w:r>
      <w:bookmarkEnd w:id="0"/>
    </w:p>
    <w:p w14:paraId="108F5AA1" w14:textId="77777777" w:rsidR="00837D55" w:rsidRDefault="00837D55" w:rsidP="00837D55">
      <w:pPr>
        <w:pStyle w:val="Fecha"/>
      </w:pPr>
      <w:r>
        <w:t>Junio de 2017</w:t>
      </w:r>
    </w:p>
    <w:p w14:paraId="3C9B6D27" w14:textId="77777777" w:rsidR="00AF4044" w:rsidRDefault="00AF4044" w:rsidP="00837D55">
      <w:pPr>
        <w:pStyle w:val="Fecha"/>
        <w:rPr>
          <w:lang w:val="es-MX"/>
        </w:rPr>
      </w:pPr>
    </w:p>
    <w:p w14:paraId="06BC9431" w14:textId="77777777" w:rsidR="003073CA" w:rsidRPr="00480C0E" w:rsidRDefault="003073CA" w:rsidP="003073CA">
      <w:pPr>
        <w:pStyle w:val="Ttulo4"/>
        <w:rPr>
          <w:lang w:val="es-MX"/>
        </w:rPr>
      </w:pPr>
      <w:r>
        <w:rPr>
          <w:color w:val="7F7F7F" w:themeColor="text1" w:themeTint="80"/>
          <w:lang w:val="es-MX"/>
        </w:rPr>
        <w:t>Autor:</w:t>
      </w:r>
      <w:r w:rsidRPr="00604797">
        <w:rPr>
          <w:color w:val="7F7F7F" w:themeColor="text1" w:themeTint="80"/>
          <w:lang w:val="es-MX"/>
        </w:rPr>
        <w:t xml:space="preserve"> </w:t>
      </w:r>
      <w:r>
        <w:rPr>
          <w:lang w:val="es-MX"/>
        </w:rPr>
        <w:t>Fran Linde Blázquez</w:t>
      </w:r>
    </w:p>
    <w:p w14:paraId="31B75460" w14:textId="77777777" w:rsidR="00AF4044" w:rsidRDefault="00AF4044" w:rsidP="00837D55">
      <w:pPr>
        <w:pStyle w:val="Fecha"/>
        <w:rPr>
          <w:lang w:val="es-MX"/>
        </w:rPr>
      </w:pPr>
    </w:p>
    <w:p w14:paraId="612CAD3B" w14:textId="77777777" w:rsidR="00AF4044" w:rsidRPr="00480C0E" w:rsidRDefault="00AF4044" w:rsidP="00837D55">
      <w:pPr>
        <w:pStyle w:val="Fecha"/>
        <w:rPr>
          <w:lang w:val="es-MX"/>
        </w:rPr>
      </w:pPr>
    </w:p>
    <w:p w14:paraId="71F64A5A" w14:textId="77777777" w:rsidR="00837D55" w:rsidRPr="00837D55" w:rsidRDefault="00837D55" w:rsidP="00837D55"/>
    <w:p w14:paraId="580F8233" w14:textId="77777777" w:rsidR="00837D55" w:rsidRDefault="00837D55" w:rsidP="00837D55"/>
    <w:p w14:paraId="6602C494" w14:textId="77777777" w:rsidR="00837D55" w:rsidRDefault="00837D55" w:rsidP="00837D55"/>
    <w:p w14:paraId="0B0C20DC" w14:textId="77777777" w:rsidR="00837D55" w:rsidRDefault="00837D55" w:rsidP="00837D55"/>
    <w:p w14:paraId="0B8DE11D" w14:textId="77777777" w:rsidR="003073CA" w:rsidRDefault="003073CA" w:rsidP="00837D55">
      <w:bookmarkStart w:id="1" w:name="_GoBack"/>
      <w:bookmarkEnd w:id="1"/>
    </w:p>
    <w:p w14:paraId="66F58257" w14:textId="77777777" w:rsidR="00837D55" w:rsidRDefault="00837D55" w:rsidP="00837D55"/>
    <w:p w14:paraId="43E3C696" w14:textId="77777777" w:rsidR="00837D55" w:rsidRDefault="00837D55" w:rsidP="00837D55"/>
    <w:p w14:paraId="09FE9FC8" w14:textId="77777777" w:rsidR="00AF4044" w:rsidRDefault="00AF4044" w:rsidP="00837D55"/>
    <w:p w14:paraId="76F28284" w14:textId="77777777" w:rsidR="00837D55" w:rsidRDefault="00837D55" w:rsidP="00837D55"/>
    <w:p w14:paraId="5085FF62" w14:textId="77777777" w:rsidR="00837D55" w:rsidRDefault="00837D55" w:rsidP="00837D55"/>
    <w:p w14:paraId="3FA32F23" w14:textId="77777777" w:rsidR="00837D55" w:rsidRDefault="00837D55" w:rsidP="00837D55"/>
    <w:p w14:paraId="08446BFD" w14:textId="77777777" w:rsidR="00AF4044" w:rsidRDefault="00AF4044" w:rsidP="00837D55"/>
    <w:p w14:paraId="2900C91E" w14:textId="77777777" w:rsidR="00B35F0E" w:rsidRDefault="00B35F0E" w:rsidP="00837D55"/>
    <w:p w14:paraId="1E303D72" w14:textId="77777777" w:rsidR="00B35F0E" w:rsidRDefault="00B35F0E" w:rsidP="00837D55"/>
    <w:p w14:paraId="3BB20512" w14:textId="77777777" w:rsidR="00B35F0E" w:rsidRDefault="00B35F0E" w:rsidP="00837D55"/>
    <w:p w14:paraId="52461D1F" w14:textId="77777777" w:rsidR="007D660D" w:rsidRDefault="007D660D" w:rsidP="00837D55"/>
    <w:p w14:paraId="34365B40" w14:textId="77777777" w:rsidR="007D660D" w:rsidRDefault="007D660D" w:rsidP="00837D55"/>
    <w:p w14:paraId="571F6521" w14:textId="77777777" w:rsidR="00623159" w:rsidRDefault="00623159" w:rsidP="00837D55"/>
    <w:p w14:paraId="24576591" w14:textId="77777777" w:rsidR="007D660D" w:rsidRDefault="007D660D" w:rsidP="00837D55"/>
    <w:p w14:paraId="37796865" w14:textId="77777777" w:rsidR="00B35F0E" w:rsidRDefault="00B35F0E" w:rsidP="00837D55"/>
    <w:p w14:paraId="72543810" w14:textId="77777777" w:rsidR="00837D55" w:rsidRDefault="00837D55" w:rsidP="00837D55"/>
    <w:p w14:paraId="72F3A92E" w14:textId="77777777" w:rsidR="00837D55" w:rsidRPr="00837D55" w:rsidRDefault="00837D55" w:rsidP="00837D55"/>
    <w:p w14:paraId="0A31DEE1" w14:textId="2C3DA13B" w:rsidR="00842EFF" w:rsidRPr="00837D55" w:rsidRDefault="00321FC2" w:rsidP="009E7431">
      <w:pPr>
        <w:spacing w:before="120" w:after="120" w:line="240" w:lineRule="auto"/>
        <w:rPr>
          <w:sz w:val="52"/>
          <w:szCs w:val="52"/>
        </w:rPr>
      </w:pPr>
      <w:r>
        <w:rPr>
          <w:color w:val="0072C6" w:themeColor="accent1"/>
          <w:sz w:val="52"/>
          <w:szCs w:val="52"/>
        </w:rPr>
        <w:lastRenderedPageBreak/>
        <w:t>Descripción del curso</w:t>
      </w:r>
    </w:p>
    <w:p w14:paraId="14D4F292" w14:textId="77777777" w:rsidR="008872D6" w:rsidRDefault="008872D6" w:rsidP="00851D07">
      <w:pPr>
        <w:rPr>
          <w:noProof/>
          <w:lang w:val="es-ES_tradnl" w:eastAsia="es-ES_tradnl"/>
        </w:rPr>
      </w:pPr>
    </w:p>
    <w:p w14:paraId="5D9DEB77" w14:textId="0E94CA32" w:rsidR="00005BFF" w:rsidRDefault="00623159" w:rsidP="00623159">
      <w:pPr>
        <w:pStyle w:val="Ttulo2"/>
        <w:rPr>
          <w:iCs/>
          <w:noProof/>
          <w:lang w:val="es-ES_tradnl" w:eastAsia="es-ES_tradnl"/>
        </w:rPr>
      </w:pPr>
      <w:r>
        <w:rPr>
          <w:iCs/>
          <w:noProof/>
          <w:lang w:val="es-ES_tradnl" w:eastAsia="es-ES_tradnl"/>
        </w:rPr>
        <w:t>jornada</w:t>
      </w:r>
    </w:p>
    <w:p w14:paraId="303CF50E" w14:textId="262C80EA" w:rsidR="006E0B7D" w:rsidRDefault="006E0B7D" w:rsidP="00623159">
      <w:pPr>
        <w:rPr>
          <w:lang w:val="es-ES_tradnl" w:eastAsia="es-ES_tradnl"/>
        </w:rPr>
      </w:pPr>
      <w:r>
        <w:rPr>
          <w:lang w:val="es-ES_tradnl" w:eastAsia="es-ES_tradnl"/>
        </w:rPr>
        <w:t>La duración del curso es 4 semanas: durante las tres primeras semanas se impartirá clase y se realizarán ejercicios prácticos. Durante la cuarta y última semana se propondrá un ejercicio práctico a cada alumno, para el cual dispondrá de 5 días para su desarrollo. En dicho ejercicio se deberán aplicar los conocimientos adquiridos durante las tres primeras semanas.</w:t>
      </w:r>
    </w:p>
    <w:p w14:paraId="4FAA0669" w14:textId="77777777" w:rsidR="006E0B7D" w:rsidRDefault="006E0B7D" w:rsidP="00623159">
      <w:pPr>
        <w:rPr>
          <w:lang w:val="es-ES_tradnl" w:eastAsia="es-ES_tradnl"/>
        </w:rPr>
      </w:pPr>
    </w:p>
    <w:p w14:paraId="7717346C" w14:textId="2CE2D2D3" w:rsidR="004C0B27" w:rsidRDefault="004C0B27" w:rsidP="004C0B27">
      <w:pPr>
        <w:pStyle w:val="Ttulo3"/>
        <w:rPr>
          <w:lang w:val="es-ES_tradnl" w:eastAsia="es-ES_tradnl"/>
        </w:rPr>
      </w:pPr>
      <w:r>
        <w:rPr>
          <w:lang w:val="es-ES_tradnl" w:eastAsia="es-ES_tradnl"/>
        </w:rPr>
        <w:t>Distribución de las jornadas durante las 3 primeras semanas</w:t>
      </w:r>
    </w:p>
    <w:p w14:paraId="4BE9CDF4" w14:textId="13A161C6" w:rsidR="001E2F5E" w:rsidRDefault="001E2F5E" w:rsidP="00623159">
      <w:pPr>
        <w:rPr>
          <w:lang w:val="es-ES_tradnl" w:eastAsia="es-ES_tradnl"/>
        </w:rPr>
      </w:pPr>
      <w:r>
        <w:rPr>
          <w:lang w:val="es-ES_tradnl" w:eastAsia="es-ES_tradnl"/>
        </w:rPr>
        <w:t>Las jornadas</w:t>
      </w:r>
      <w:r w:rsidR="00A3248E">
        <w:rPr>
          <w:lang w:val="es-ES_tradnl" w:eastAsia="es-ES_tradnl"/>
        </w:rPr>
        <w:t xml:space="preserve"> de las 3 primeras semanas</w:t>
      </w:r>
      <w:r>
        <w:rPr>
          <w:lang w:val="es-ES_tradnl" w:eastAsia="es-ES_tradnl"/>
        </w:rPr>
        <w:t xml:space="preserve"> quedarán divididas en tres tramos, durante el primer tramo se realizará una explicación teórica de los puntos a tratar para esa jornada.</w:t>
      </w:r>
      <w:r w:rsidR="002F6D01">
        <w:rPr>
          <w:lang w:val="es-ES_tradnl" w:eastAsia="es-ES_tradnl"/>
        </w:rPr>
        <w:t xml:space="preserve"> </w:t>
      </w:r>
      <w:r>
        <w:rPr>
          <w:lang w:val="es-ES_tradnl" w:eastAsia="es-ES_tradnl"/>
        </w:rPr>
        <w:t xml:space="preserve">Tras el break de las 10:30 </w:t>
      </w:r>
      <w:r w:rsidR="002F6D01">
        <w:rPr>
          <w:lang w:val="es-ES_tradnl" w:eastAsia="es-ES_tradnl"/>
        </w:rPr>
        <w:t>continuaremos la clase. El profesor realizará ejercicios</w:t>
      </w:r>
      <w:r>
        <w:rPr>
          <w:lang w:val="es-ES_tradnl" w:eastAsia="es-ES_tradnl"/>
        </w:rPr>
        <w:t xml:space="preserve"> mientras los alumnos siguen la explicación y realizan el ejercicio de la manera propuesta por el profesor.</w:t>
      </w:r>
    </w:p>
    <w:p w14:paraId="7B07B3EC" w14:textId="77777777" w:rsidR="001E2F5E" w:rsidRDefault="001E2F5E" w:rsidP="00623159">
      <w:pPr>
        <w:rPr>
          <w:lang w:val="es-ES_tradnl" w:eastAsia="es-ES_tradnl"/>
        </w:rPr>
      </w:pPr>
    </w:p>
    <w:p w14:paraId="7E22328F" w14:textId="513B27AA" w:rsidR="001E2F5E" w:rsidRDefault="001E2F5E" w:rsidP="00623159">
      <w:pPr>
        <w:rPr>
          <w:lang w:val="es-ES_tradnl" w:eastAsia="es-ES_tradnl"/>
        </w:rPr>
      </w:pPr>
      <w:r>
        <w:rPr>
          <w:lang w:val="es-ES_tradnl" w:eastAsia="es-ES_tradnl"/>
        </w:rPr>
        <w:t>Durante el tercer tramo de la clase, el profesor propondrá ejercicios a los alumnos que deberán realizar de manera individual, tutelados por el profesor para resolver cualquier duda que pueda surgir.</w:t>
      </w:r>
    </w:p>
    <w:p w14:paraId="59A2AFB2" w14:textId="77777777" w:rsidR="001E2F5E" w:rsidRDefault="001E2F5E" w:rsidP="00623159">
      <w:pPr>
        <w:rPr>
          <w:lang w:val="es-ES_tradnl" w:eastAsia="es-ES_tradnl"/>
        </w:rPr>
      </w:pPr>
    </w:p>
    <w:p w14:paraId="656D8317" w14:textId="0534F6FC" w:rsidR="001E2F5E" w:rsidRDefault="001E2F5E" w:rsidP="00623159">
      <w:pPr>
        <w:rPr>
          <w:lang w:val="es-ES_tradnl" w:eastAsia="es-ES_tradnl"/>
        </w:rPr>
      </w:pPr>
      <w:r>
        <w:rPr>
          <w:lang w:val="es-ES_tradnl" w:eastAsia="es-ES_tradnl"/>
        </w:rPr>
        <w:t>Finalizada la jornada</w:t>
      </w:r>
      <w:r w:rsidR="00BB725C">
        <w:rPr>
          <w:lang w:val="es-ES_tradnl" w:eastAsia="es-ES_tradnl"/>
        </w:rPr>
        <w:t xml:space="preserve"> y antes de abandonar el aula</w:t>
      </w:r>
      <w:r>
        <w:rPr>
          <w:lang w:val="es-ES_tradnl" w:eastAsia="es-ES_tradnl"/>
        </w:rPr>
        <w:t xml:space="preserve">, los alumnos deberán subir </w:t>
      </w:r>
      <w:r w:rsidR="009C4901">
        <w:rPr>
          <w:lang w:val="es-ES_tradnl" w:eastAsia="es-ES_tradnl"/>
        </w:rPr>
        <w:t>todo el código des</w:t>
      </w:r>
      <w:r w:rsidR="0015605D">
        <w:rPr>
          <w:lang w:val="es-ES_tradnl" w:eastAsia="es-ES_tradnl"/>
        </w:rPr>
        <w:t>arrollado, a un repositorio Git, cuya ruta debe ser pública y deberá ser informada al profesor para poder realizar un seguimiento diario de la evolución de los alumnos.</w:t>
      </w:r>
    </w:p>
    <w:p w14:paraId="5F41FBF8" w14:textId="77777777" w:rsidR="001E2F5E" w:rsidRDefault="001E2F5E" w:rsidP="00623159">
      <w:pPr>
        <w:rPr>
          <w:lang w:val="es-ES_tradnl" w:eastAsia="es-ES_tradnl"/>
        </w:rPr>
      </w:pPr>
    </w:p>
    <w:p w14:paraId="7D1DA16C" w14:textId="406571B9" w:rsidR="00623159" w:rsidRPr="00541AE7" w:rsidRDefault="00623159" w:rsidP="00541AE7">
      <w:pPr>
        <w:pStyle w:val="Prrafodelista"/>
        <w:numPr>
          <w:ilvl w:val="0"/>
          <w:numId w:val="13"/>
        </w:numPr>
        <w:rPr>
          <w:lang w:val="es-ES_tradnl" w:eastAsia="es-ES_tradnl"/>
        </w:rPr>
      </w:pPr>
      <w:r w:rsidRPr="00541AE7">
        <w:rPr>
          <w:lang w:val="es-ES_tradnl" w:eastAsia="es-ES_tradnl"/>
        </w:rPr>
        <w:t xml:space="preserve">8:00 a 10:30 </w:t>
      </w:r>
      <w:r w:rsidR="0034277D" w:rsidRPr="00541AE7">
        <w:rPr>
          <w:lang w:val="es-ES_tradnl" w:eastAsia="es-ES_tradnl"/>
        </w:rPr>
        <w:t>-</w:t>
      </w:r>
      <w:r w:rsidRPr="00541AE7">
        <w:rPr>
          <w:lang w:val="es-ES_tradnl" w:eastAsia="es-ES_tradnl"/>
        </w:rPr>
        <w:t xml:space="preserve"> </w:t>
      </w:r>
      <w:r w:rsidR="0015605D" w:rsidRPr="00541AE7">
        <w:rPr>
          <w:lang w:val="es-ES_tradnl" w:eastAsia="es-ES_tradnl"/>
        </w:rPr>
        <w:t xml:space="preserve">Parte 1: </w:t>
      </w:r>
      <w:r w:rsidRPr="00541AE7">
        <w:rPr>
          <w:lang w:val="es-ES_tradnl" w:eastAsia="es-ES_tradnl"/>
        </w:rPr>
        <w:t>Teoría</w:t>
      </w:r>
    </w:p>
    <w:p w14:paraId="728B5322" w14:textId="04380B22" w:rsidR="00623159" w:rsidRPr="00541AE7" w:rsidRDefault="00623159" w:rsidP="00541AE7">
      <w:pPr>
        <w:pStyle w:val="Prrafodelista"/>
        <w:numPr>
          <w:ilvl w:val="0"/>
          <w:numId w:val="13"/>
        </w:numPr>
        <w:rPr>
          <w:lang w:val="es-ES_tradnl" w:eastAsia="es-ES_tradnl"/>
        </w:rPr>
      </w:pPr>
      <w:r w:rsidRPr="00541AE7">
        <w:rPr>
          <w:lang w:val="es-ES_tradnl" w:eastAsia="es-ES_tradnl"/>
        </w:rPr>
        <w:t xml:space="preserve">11:00 a 13:00 - </w:t>
      </w:r>
      <w:r w:rsidR="0015605D" w:rsidRPr="00541AE7">
        <w:rPr>
          <w:lang w:val="es-ES_tradnl" w:eastAsia="es-ES_tradnl"/>
        </w:rPr>
        <w:t xml:space="preserve">Parte 2: </w:t>
      </w:r>
      <w:r w:rsidRPr="00541AE7">
        <w:rPr>
          <w:lang w:val="es-ES_tradnl" w:eastAsia="es-ES_tradnl"/>
        </w:rPr>
        <w:t>Ejercicios Profesor + Alumnos</w:t>
      </w:r>
    </w:p>
    <w:p w14:paraId="7AC42EB6" w14:textId="5332515B" w:rsidR="00623159" w:rsidRPr="00541AE7" w:rsidRDefault="00623159" w:rsidP="00541AE7">
      <w:pPr>
        <w:pStyle w:val="Prrafodelista"/>
        <w:numPr>
          <w:ilvl w:val="0"/>
          <w:numId w:val="13"/>
        </w:numPr>
        <w:rPr>
          <w:lang w:val="es-ES_tradnl" w:eastAsia="es-ES_tradnl"/>
        </w:rPr>
      </w:pPr>
      <w:r w:rsidRPr="00541AE7">
        <w:rPr>
          <w:lang w:val="es-ES_tradnl" w:eastAsia="es-ES_tradnl"/>
        </w:rPr>
        <w:t xml:space="preserve">14:30 a 18:00 - </w:t>
      </w:r>
      <w:r w:rsidR="0034277D" w:rsidRPr="00541AE7">
        <w:rPr>
          <w:lang w:val="es-ES_tradnl" w:eastAsia="es-ES_tradnl"/>
        </w:rPr>
        <w:t xml:space="preserve">Parte 3: </w:t>
      </w:r>
      <w:r w:rsidRPr="00541AE7">
        <w:rPr>
          <w:lang w:val="es-ES_tradnl" w:eastAsia="es-ES_tradnl"/>
        </w:rPr>
        <w:t>Ejercicios Individuales Alumnos</w:t>
      </w:r>
      <w:r w:rsidR="009C56C5" w:rsidRPr="00541AE7">
        <w:rPr>
          <w:lang w:val="es-ES_tradnl" w:eastAsia="es-ES_tradnl"/>
        </w:rPr>
        <w:t xml:space="preserve"> + Subida a Git</w:t>
      </w:r>
    </w:p>
    <w:p w14:paraId="72A2493C" w14:textId="77777777" w:rsidR="00623159" w:rsidRDefault="00623159" w:rsidP="00623159">
      <w:pPr>
        <w:rPr>
          <w:lang w:val="es-ES_tradnl" w:eastAsia="es-ES_tradnl"/>
        </w:rPr>
      </w:pPr>
    </w:p>
    <w:p w14:paraId="6FE78F43" w14:textId="595C8D50" w:rsidR="001E2F5E" w:rsidRDefault="00457352" w:rsidP="00623159">
      <w:pPr>
        <w:rPr>
          <w:lang w:val="es-ES_tradnl" w:eastAsia="es-ES_tradnl"/>
        </w:rPr>
      </w:pPr>
      <w:r>
        <w:rPr>
          <w:lang w:val="es-ES_tradnl" w:eastAsia="es-ES_tradnl"/>
        </w:rPr>
        <w:lastRenderedPageBreak/>
        <w:t xml:space="preserve">Al finalizar cada una de las tres primeras semanas, el profesor </w:t>
      </w:r>
      <w:r w:rsidR="00171000">
        <w:rPr>
          <w:lang w:val="es-ES_tradnl" w:eastAsia="es-ES_tradnl"/>
        </w:rPr>
        <w:t>distribuirá</w:t>
      </w:r>
      <w:r>
        <w:rPr>
          <w:lang w:val="es-ES_tradnl" w:eastAsia="es-ES_tradnl"/>
        </w:rPr>
        <w:t xml:space="preserve"> un</w:t>
      </w:r>
      <w:r w:rsidR="00171000">
        <w:rPr>
          <w:lang w:val="es-ES_tradnl" w:eastAsia="es-ES_tradnl"/>
        </w:rPr>
        <w:t xml:space="preserve"> test a los alumnos para evaluar los conocimientos adquiridos durante la semana.</w:t>
      </w:r>
    </w:p>
    <w:p w14:paraId="1F5A3FCC" w14:textId="77777777" w:rsidR="00544C52" w:rsidRDefault="00544C52" w:rsidP="00623159">
      <w:pPr>
        <w:rPr>
          <w:lang w:val="es-ES_tradnl" w:eastAsia="es-ES_tradnl"/>
        </w:rPr>
      </w:pPr>
    </w:p>
    <w:p w14:paraId="644E2EF4" w14:textId="6F61D7C3" w:rsidR="00544C52" w:rsidRDefault="00544C52" w:rsidP="00544C52">
      <w:pPr>
        <w:pStyle w:val="Ttulo3"/>
        <w:rPr>
          <w:lang w:val="es-ES_tradnl" w:eastAsia="es-ES_tradnl"/>
        </w:rPr>
      </w:pPr>
      <w:r>
        <w:rPr>
          <w:lang w:val="es-ES_tradnl" w:eastAsia="es-ES_tradnl"/>
        </w:rPr>
        <w:t xml:space="preserve">Distribución de las jornadas durante la cuarta semana </w:t>
      </w:r>
    </w:p>
    <w:p w14:paraId="122631C7" w14:textId="69F22545" w:rsidR="006E0B7D" w:rsidRDefault="00544C52" w:rsidP="00623159">
      <w:pPr>
        <w:rPr>
          <w:lang w:val="es-ES_tradnl" w:eastAsia="es-ES_tradnl"/>
        </w:rPr>
      </w:pPr>
      <w:r>
        <w:rPr>
          <w:lang w:val="es-ES_tradnl" w:eastAsia="es-ES_tradnl"/>
        </w:rPr>
        <w:t xml:space="preserve">La cuarta semana se destinará a la realización del </w:t>
      </w:r>
      <w:r w:rsidR="00D033F4">
        <w:rPr>
          <w:lang w:val="es-ES_tradnl" w:eastAsia="es-ES_tradnl"/>
        </w:rPr>
        <w:t>proyecto</w:t>
      </w:r>
      <w:r>
        <w:rPr>
          <w:lang w:val="es-ES_tradnl" w:eastAsia="es-ES_tradnl"/>
        </w:rPr>
        <w:t xml:space="preserve"> propuesto, por lo que no habrá distinción entre los 3 tramos de clase de cada día: todos se destinarán a la realización individual del ejercicio. </w:t>
      </w:r>
    </w:p>
    <w:p w14:paraId="1423004D" w14:textId="77777777" w:rsidR="00544C52" w:rsidRDefault="00544C52" w:rsidP="00623159">
      <w:pPr>
        <w:rPr>
          <w:lang w:val="es-ES_tradnl" w:eastAsia="es-ES_tradnl"/>
        </w:rPr>
      </w:pPr>
    </w:p>
    <w:p w14:paraId="108FE572" w14:textId="6713AE4A" w:rsidR="00D033F4" w:rsidRPr="00623159" w:rsidRDefault="00D033F4" w:rsidP="00623159">
      <w:pPr>
        <w:rPr>
          <w:lang w:val="es-ES_tradnl" w:eastAsia="es-ES_tradnl"/>
        </w:rPr>
      </w:pPr>
      <w:r>
        <w:rPr>
          <w:lang w:val="es-ES_tradnl" w:eastAsia="es-ES_tradnl"/>
        </w:rPr>
        <w:t xml:space="preserve">El último día de la semana se realizará una defensa personal del ejercicio que debería durar 15 minutos. El alumno deberá mostrar el proyecto realizado y los conceptos aplicados. El alumno podría tener que responder a preguntas </w:t>
      </w:r>
      <w:r w:rsidR="00860BEF">
        <w:rPr>
          <w:lang w:val="es-ES_tradnl" w:eastAsia="es-ES_tradnl"/>
        </w:rPr>
        <w:t>realizadas por el profesor acerca del</w:t>
      </w:r>
      <w:r>
        <w:rPr>
          <w:lang w:val="es-ES_tradnl" w:eastAsia="es-ES_tradnl"/>
        </w:rPr>
        <w:t xml:space="preserve"> proyecto</w:t>
      </w:r>
      <w:r w:rsidR="00860BEF">
        <w:rPr>
          <w:lang w:val="es-ES_tradnl" w:eastAsia="es-ES_tradnl"/>
        </w:rPr>
        <w:t>.</w:t>
      </w:r>
    </w:p>
    <w:sectPr w:rsidR="00D033F4" w:rsidRPr="00623159" w:rsidSect="00C93015">
      <w:footerReference w:type="default" r:id="rId11"/>
      <w:pgSz w:w="11907" w:h="16839" w:code="1"/>
      <w:pgMar w:top="1134" w:right="1134" w:bottom="1134" w:left="1134" w:header="72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38E7E" w14:textId="77777777" w:rsidR="00303643" w:rsidRDefault="00303643">
      <w:pPr>
        <w:spacing w:line="240" w:lineRule="auto"/>
      </w:pPr>
      <w:r>
        <w:separator/>
      </w:r>
    </w:p>
  </w:endnote>
  <w:endnote w:type="continuationSeparator" w:id="0">
    <w:p w14:paraId="5414D53A" w14:textId="77777777" w:rsidR="00303643" w:rsidRDefault="00303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E0DE0" w14:textId="77777777" w:rsidR="00E431F8" w:rsidRDefault="00E431F8" w:rsidP="00563765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3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BDB01" w14:textId="77777777" w:rsidR="00303643" w:rsidRDefault="00303643">
      <w:pPr>
        <w:spacing w:line="240" w:lineRule="auto"/>
      </w:pPr>
      <w:r>
        <w:separator/>
      </w:r>
    </w:p>
  </w:footnote>
  <w:footnote w:type="continuationSeparator" w:id="0">
    <w:p w14:paraId="765A3561" w14:textId="77777777" w:rsidR="00303643" w:rsidRDefault="00303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56C5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771C2"/>
    <w:multiLevelType w:val="hybridMultilevel"/>
    <w:tmpl w:val="B590D6FE"/>
    <w:lvl w:ilvl="0" w:tplc="85BCF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A05B3"/>
    <w:multiLevelType w:val="multilevel"/>
    <w:tmpl w:val="C37A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852C1"/>
    <w:multiLevelType w:val="multilevel"/>
    <w:tmpl w:val="194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12484"/>
    <w:multiLevelType w:val="hybridMultilevel"/>
    <w:tmpl w:val="19621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6335E"/>
    <w:multiLevelType w:val="hybridMultilevel"/>
    <w:tmpl w:val="56068DF0"/>
    <w:lvl w:ilvl="0" w:tplc="83F49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E3E27"/>
    <w:multiLevelType w:val="hybridMultilevel"/>
    <w:tmpl w:val="17C644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C5468"/>
    <w:multiLevelType w:val="hybridMultilevel"/>
    <w:tmpl w:val="A15EFE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819C2"/>
    <w:multiLevelType w:val="hybridMultilevel"/>
    <w:tmpl w:val="9B3A95F0"/>
    <w:lvl w:ilvl="0" w:tplc="C3EA6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73189"/>
    <w:multiLevelType w:val="hybridMultilevel"/>
    <w:tmpl w:val="02466E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07A80"/>
    <w:multiLevelType w:val="hybridMultilevel"/>
    <w:tmpl w:val="7D327896"/>
    <w:lvl w:ilvl="0" w:tplc="73180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173C4"/>
    <w:multiLevelType w:val="hybridMultilevel"/>
    <w:tmpl w:val="8D50C6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D03EB"/>
    <w:multiLevelType w:val="multilevel"/>
    <w:tmpl w:val="E96C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DF"/>
    <w:rsid w:val="000029EF"/>
    <w:rsid w:val="00005BFF"/>
    <w:rsid w:val="000324AD"/>
    <w:rsid w:val="00045E65"/>
    <w:rsid w:val="0005391B"/>
    <w:rsid w:val="0007476F"/>
    <w:rsid w:val="00075ED6"/>
    <w:rsid w:val="0008301F"/>
    <w:rsid w:val="000A2A01"/>
    <w:rsid w:val="000C150E"/>
    <w:rsid w:val="000C7DBD"/>
    <w:rsid w:val="000D0A46"/>
    <w:rsid w:val="000E094B"/>
    <w:rsid w:val="000F4199"/>
    <w:rsid w:val="000F5C52"/>
    <w:rsid w:val="00104AD7"/>
    <w:rsid w:val="00116981"/>
    <w:rsid w:val="00131CE6"/>
    <w:rsid w:val="00151407"/>
    <w:rsid w:val="00152683"/>
    <w:rsid w:val="0015605D"/>
    <w:rsid w:val="00171000"/>
    <w:rsid w:val="00173514"/>
    <w:rsid w:val="00174C13"/>
    <w:rsid w:val="00194508"/>
    <w:rsid w:val="0019474F"/>
    <w:rsid w:val="001B1EBC"/>
    <w:rsid w:val="001B7721"/>
    <w:rsid w:val="001C58E4"/>
    <w:rsid w:val="001D13EF"/>
    <w:rsid w:val="001D22C0"/>
    <w:rsid w:val="001E2F5E"/>
    <w:rsid w:val="001F20D8"/>
    <w:rsid w:val="002260CC"/>
    <w:rsid w:val="00232A0E"/>
    <w:rsid w:val="002423F6"/>
    <w:rsid w:val="00244EA2"/>
    <w:rsid w:val="002536FD"/>
    <w:rsid w:val="00260FD9"/>
    <w:rsid w:val="00265443"/>
    <w:rsid w:val="002674E4"/>
    <w:rsid w:val="00267D83"/>
    <w:rsid w:val="002B0526"/>
    <w:rsid w:val="002B6B00"/>
    <w:rsid w:val="002C1D17"/>
    <w:rsid w:val="002C2341"/>
    <w:rsid w:val="002D57EC"/>
    <w:rsid w:val="002E62FC"/>
    <w:rsid w:val="002F6D01"/>
    <w:rsid w:val="002F76E7"/>
    <w:rsid w:val="00303643"/>
    <w:rsid w:val="003073CA"/>
    <w:rsid w:val="003158AB"/>
    <w:rsid w:val="0031776D"/>
    <w:rsid w:val="00321FC2"/>
    <w:rsid w:val="003330FE"/>
    <w:rsid w:val="00340ACB"/>
    <w:rsid w:val="0034277D"/>
    <w:rsid w:val="00346B4C"/>
    <w:rsid w:val="00366A13"/>
    <w:rsid w:val="00376987"/>
    <w:rsid w:val="00382E78"/>
    <w:rsid w:val="00383107"/>
    <w:rsid w:val="003863E2"/>
    <w:rsid w:val="00393EE5"/>
    <w:rsid w:val="0039526E"/>
    <w:rsid w:val="003A3335"/>
    <w:rsid w:val="003A61C4"/>
    <w:rsid w:val="003A7D8D"/>
    <w:rsid w:val="003B49CF"/>
    <w:rsid w:val="003C1FD5"/>
    <w:rsid w:val="003C46C8"/>
    <w:rsid w:val="003D065D"/>
    <w:rsid w:val="003E5582"/>
    <w:rsid w:val="003E5FF4"/>
    <w:rsid w:val="003F594B"/>
    <w:rsid w:val="003F67B9"/>
    <w:rsid w:val="00400717"/>
    <w:rsid w:val="004070C9"/>
    <w:rsid w:val="00416127"/>
    <w:rsid w:val="004264C5"/>
    <w:rsid w:val="00432E5E"/>
    <w:rsid w:val="00442D89"/>
    <w:rsid w:val="00444EE0"/>
    <w:rsid w:val="00445CE3"/>
    <w:rsid w:val="00450B1A"/>
    <w:rsid w:val="00455E2C"/>
    <w:rsid w:val="00457352"/>
    <w:rsid w:val="00466DC9"/>
    <w:rsid w:val="0048122F"/>
    <w:rsid w:val="0048656B"/>
    <w:rsid w:val="00497217"/>
    <w:rsid w:val="004A1597"/>
    <w:rsid w:val="004A7955"/>
    <w:rsid w:val="004B6A0A"/>
    <w:rsid w:val="004B7EF4"/>
    <w:rsid w:val="004C0B27"/>
    <w:rsid w:val="004D4E91"/>
    <w:rsid w:val="004E0B8C"/>
    <w:rsid w:val="004F06D8"/>
    <w:rsid w:val="004F257A"/>
    <w:rsid w:val="00500DBD"/>
    <w:rsid w:val="00513FEA"/>
    <w:rsid w:val="00516DFE"/>
    <w:rsid w:val="00524B31"/>
    <w:rsid w:val="00524E40"/>
    <w:rsid w:val="005272E5"/>
    <w:rsid w:val="005409D0"/>
    <w:rsid w:val="00541AE7"/>
    <w:rsid w:val="00544C52"/>
    <w:rsid w:val="005453C6"/>
    <w:rsid w:val="00563765"/>
    <w:rsid w:val="00566A0B"/>
    <w:rsid w:val="00591111"/>
    <w:rsid w:val="005935EB"/>
    <w:rsid w:val="005B04C5"/>
    <w:rsid w:val="005C09B0"/>
    <w:rsid w:val="005E16AD"/>
    <w:rsid w:val="005E442E"/>
    <w:rsid w:val="00600885"/>
    <w:rsid w:val="00612519"/>
    <w:rsid w:val="00615E1D"/>
    <w:rsid w:val="00623159"/>
    <w:rsid w:val="0062541E"/>
    <w:rsid w:val="006300B1"/>
    <w:rsid w:val="00631597"/>
    <w:rsid w:val="00642462"/>
    <w:rsid w:val="00656E21"/>
    <w:rsid w:val="00666D10"/>
    <w:rsid w:val="00683B67"/>
    <w:rsid w:val="00696ACA"/>
    <w:rsid w:val="006A6AB1"/>
    <w:rsid w:val="006B7E51"/>
    <w:rsid w:val="006C0389"/>
    <w:rsid w:val="006C500F"/>
    <w:rsid w:val="006D69FD"/>
    <w:rsid w:val="006D7727"/>
    <w:rsid w:val="006E0B7D"/>
    <w:rsid w:val="006E307F"/>
    <w:rsid w:val="006F2AB7"/>
    <w:rsid w:val="00712C39"/>
    <w:rsid w:val="00714F72"/>
    <w:rsid w:val="00716EBC"/>
    <w:rsid w:val="00737555"/>
    <w:rsid w:val="00746D94"/>
    <w:rsid w:val="00763776"/>
    <w:rsid w:val="00772E06"/>
    <w:rsid w:val="00777177"/>
    <w:rsid w:val="0078659A"/>
    <w:rsid w:val="007A618C"/>
    <w:rsid w:val="007A6D6A"/>
    <w:rsid w:val="007B58CA"/>
    <w:rsid w:val="007B7815"/>
    <w:rsid w:val="007D0ADF"/>
    <w:rsid w:val="007D660D"/>
    <w:rsid w:val="007E45F1"/>
    <w:rsid w:val="007F02DB"/>
    <w:rsid w:val="007F5C8C"/>
    <w:rsid w:val="00804B3C"/>
    <w:rsid w:val="00806026"/>
    <w:rsid w:val="008145F2"/>
    <w:rsid w:val="00817FA8"/>
    <w:rsid w:val="008257CD"/>
    <w:rsid w:val="00830CC1"/>
    <w:rsid w:val="00831AB0"/>
    <w:rsid w:val="00837D55"/>
    <w:rsid w:val="00842EFF"/>
    <w:rsid w:val="00843555"/>
    <w:rsid w:val="00851D07"/>
    <w:rsid w:val="0086069C"/>
    <w:rsid w:val="00860BEF"/>
    <w:rsid w:val="00870BA1"/>
    <w:rsid w:val="00873781"/>
    <w:rsid w:val="00884806"/>
    <w:rsid w:val="0088507F"/>
    <w:rsid w:val="008872D6"/>
    <w:rsid w:val="00892467"/>
    <w:rsid w:val="00893AD1"/>
    <w:rsid w:val="00895C1D"/>
    <w:rsid w:val="008B1F57"/>
    <w:rsid w:val="008B5FB5"/>
    <w:rsid w:val="008B7903"/>
    <w:rsid w:val="008D20B6"/>
    <w:rsid w:val="008E0606"/>
    <w:rsid w:val="008F1F91"/>
    <w:rsid w:val="009042E6"/>
    <w:rsid w:val="0091327D"/>
    <w:rsid w:val="009302E8"/>
    <w:rsid w:val="00984B6B"/>
    <w:rsid w:val="009A7732"/>
    <w:rsid w:val="009A7A00"/>
    <w:rsid w:val="009C4901"/>
    <w:rsid w:val="009C56C5"/>
    <w:rsid w:val="009C67B1"/>
    <w:rsid w:val="009D108B"/>
    <w:rsid w:val="009D5155"/>
    <w:rsid w:val="009D52CE"/>
    <w:rsid w:val="009D64FA"/>
    <w:rsid w:val="009D73F5"/>
    <w:rsid w:val="009E7431"/>
    <w:rsid w:val="009F4C8A"/>
    <w:rsid w:val="009F561C"/>
    <w:rsid w:val="009F7043"/>
    <w:rsid w:val="00A035A7"/>
    <w:rsid w:val="00A11E31"/>
    <w:rsid w:val="00A12F0B"/>
    <w:rsid w:val="00A30F96"/>
    <w:rsid w:val="00A3248E"/>
    <w:rsid w:val="00A34391"/>
    <w:rsid w:val="00A41019"/>
    <w:rsid w:val="00A41C5A"/>
    <w:rsid w:val="00A47486"/>
    <w:rsid w:val="00A56922"/>
    <w:rsid w:val="00A57BBF"/>
    <w:rsid w:val="00A80C06"/>
    <w:rsid w:val="00AB72E7"/>
    <w:rsid w:val="00AD43BA"/>
    <w:rsid w:val="00AF4044"/>
    <w:rsid w:val="00AF75C9"/>
    <w:rsid w:val="00B062D5"/>
    <w:rsid w:val="00B26C36"/>
    <w:rsid w:val="00B35F0E"/>
    <w:rsid w:val="00B362A0"/>
    <w:rsid w:val="00B76E03"/>
    <w:rsid w:val="00B81560"/>
    <w:rsid w:val="00B96DB4"/>
    <w:rsid w:val="00BA0F30"/>
    <w:rsid w:val="00BA21FF"/>
    <w:rsid w:val="00BB1610"/>
    <w:rsid w:val="00BB16A7"/>
    <w:rsid w:val="00BB1B76"/>
    <w:rsid w:val="00BB725C"/>
    <w:rsid w:val="00BC1DE4"/>
    <w:rsid w:val="00BD596A"/>
    <w:rsid w:val="00BE122D"/>
    <w:rsid w:val="00BF53C8"/>
    <w:rsid w:val="00BF585D"/>
    <w:rsid w:val="00BF7BD6"/>
    <w:rsid w:val="00C04856"/>
    <w:rsid w:val="00C066FC"/>
    <w:rsid w:val="00C100F4"/>
    <w:rsid w:val="00C1628C"/>
    <w:rsid w:val="00C204C5"/>
    <w:rsid w:val="00C40D39"/>
    <w:rsid w:val="00C52941"/>
    <w:rsid w:val="00C565C0"/>
    <w:rsid w:val="00C62F3B"/>
    <w:rsid w:val="00C66D9E"/>
    <w:rsid w:val="00C6757E"/>
    <w:rsid w:val="00C67F4B"/>
    <w:rsid w:val="00C71418"/>
    <w:rsid w:val="00C72CDB"/>
    <w:rsid w:val="00C82684"/>
    <w:rsid w:val="00C8561D"/>
    <w:rsid w:val="00C93015"/>
    <w:rsid w:val="00CA3B75"/>
    <w:rsid w:val="00CE0E15"/>
    <w:rsid w:val="00CE3B39"/>
    <w:rsid w:val="00CE6079"/>
    <w:rsid w:val="00D02EA4"/>
    <w:rsid w:val="00D033F4"/>
    <w:rsid w:val="00D076AA"/>
    <w:rsid w:val="00D14364"/>
    <w:rsid w:val="00D1791E"/>
    <w:rsid w:val="00D25698"/>
    <w:rsid w:val="00D27785"/>
    <w:rsid w:val="00D60D4A"/>
    <w:rsid w:val="00D66DA9"/>
    <w:rsid w:val="00D74CA4"/>
    <w:rsid w:val="00D80F20"/>
    <w:rsid w:val="00D84D04"/>
    <w:rsid w:val="00DB0BBB"/>
    <w:rsid w:val="00DC3313"/>
    <w:rsid w:val="00DC4D9C"/>
    <w:rsid w:val="00DC5ED0"/>
    <w:rsid w:val="00DC6B7E"/>
    <w:rsid w:val="00DD3751"/>
    <w:rsid w:val="00E033CA"/>
    <w:rsid w:val="00E066BB"/>
    <w:rsid w:val="00E10A1D"/>
    <w:rsid w:val="00E10B78"/>
    <w:rsid w:val="00E20298"/>
    <w:rsid w:val="00E2404B"/>
    <w:rsid w:val="00E417C0"/>
    <w:rsid w:val="00E41A00"/>
    <w:rsid w:val="00E431F8"/>
    <w:rsid w:val="00E44F3C"/>
    <w:rsid w:val="00E57D46"/>
    <w:rsid w:val="00E654B5"/>
    <w:rsid w:val="00E80505"/>
    <w:rsid w:val="00E83A58"/>
    <w:rsid w:val="00E8473B"/>
    <w:rsid w:val="00E907A2"/>
    <w:rsid w:val="00EA2DB8"/>
    <w:rsid w:val="00EB0D1A"/>
    <w:rsid w:val="00EB60D8"/>
    <w:rsid w:val="00EC3E2B"/>
    <w:rsid w:val="00ED02EA"/>
    <w:rsid w:val="00ED2920"/>
    <w:rsid w:val="00ED6F1A"/>
    <w:rsid w:val="00F037C8"/>
    <w:rsid w:val="00F415D8"/>
    <w:rsid w:val="00F50CD6"/>
    <w:rsid w:val="00F87BCF"/>
    <w:rsid w:val="00F9108F"/>
    <w:rsid w:val="00F91999"/>
    <w:rsid w:val="00FE0B5C"/>
    <w:rsid w:val="00FF21BE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9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2E5E"/>
    <w:pPr>
      <w:spacing w:before="0" w:after="0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257CD"/>
    <w:pPr>
      <w:keepNext/>
      <w:keepLines/>
      <w:spacing w:before="360"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paragraph" w:styleId="Ttulo3">
    <w:name w:val="heading 3"/>
    <w:next w:val="Normal"/>
    <w:link w:val="Ttulo3Car"/>
    <w:uiPriority w:val="9"/>
    <w:unhideWhenUsed/>
    <w:qFormat/>
    <w:rsid w:val="00817FA8"/>
    <w:pPr>
      <w:spacing w:before="600" w:after="240"/>
      <w:outlineLvl w:val="2"/>
    </w:pPr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tulo6">
    <w:name w:val="heading 6"/>
    <w:next w:val="Normal"/>
    <w:link w:val="Ttulo6Car"/>
    <w:uiPriority w:val="9"/>
    <w:unhideWhenUsed/>
    <w:qFormat/>
    <w:rsid w:val="001B7721"/>
    <w:pPr>
      <w:keepNext/>
      <w:keepLines/>
      <w:spacing w:before="600" w:after="360" w:line="240" w:lineRule="auto"/>
      <w:outlineLvl w:val="5"/>
    </w:pPr>
    <w:rPr>
      <w:rFonts w:asciiTheme="majorHAnsi" w:eastAsiaTheme="majorEastAsia" w:hAnsiTheme="majorHAnsi" w:cstheme="majorBidi"/>
      <w:color w:val="FF0000"/>
      <w:sz w:val="30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">
    <w:name w:val="Dirección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ierre">
    <w:name w:val="Closing"/>
    <w:basedOn w:val="Normal"/>
    <w:link w:val="CierreCar"/>
    <w:uiPriority w:val="32"/>
    <w:unhideWhenUsed/>
    <w:qFormat/>
    <w:pPr>
      <w:spacing w:before="72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ierreCar">
    <w:name w:val="Cierre Car"/>
    <w:basedOn w:val="Fuentedeprrafopredeter"/>
    <w:link w:val="Cierre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"/>
    <w:link w:val="FirmaC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">
    <w:name w:val="Firma Car"/>
    <w:basedOn w:val="Fuentedeprrafopredeter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Fecha">
    <w:name w:val="Date"/>
    <w:basedOn w:val="Normal"/>
    <w:link w:val="FechaC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FechaCar">
    <w:name w:val="Fecha Car"/>
    <w:basedOn w:val="Fuentedeprrafopredeter"/>
    <w:link w:val="Fecha"/>
    <w:uiPriority w:val="1"/>
    <w:rPr>
      <w:b/>
      <w:spacing w:val="28"/>
      <w:sz w:val="32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paragraph" w:styleId="Puesto">
    <w:name w:val="Title"/>
    <w:basedOn w:val="Normal"/>
    <w:next w:val="Normal"/>
    <w:link w:val="PuestoCar"/>
    <w:uiPriority w:val="1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Tabladelista3-nfasis11">
    <w:name w:val="Tabla de list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0072C6" w:themeColor="accent1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estoCar">
    <w:name w:val="Puesto Car"/>
    <w:basedOn w:val="Fuentedeprrafopredeter"/>
    <w:link w:val="Puest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line="360" w:lineRule="auto"/>
      <w:outlineLvl w:val="9"/>
    </w:pPr>
    <w:rPr>
      <w:sz w:val="8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tulo6Car">
    <w:name w:val="Título 6 Car"/>
    <w:basedOn w:val="Fuentedeprrafopredeter"/>
    <w:link w:val="Ttulo6"/>
    <w:uiPriority w:val="9"/>
    <w:rsid w:val="001B7721"/>
    <w:rPr>
      <w:rFonts w:asciiTheme="majorHAnsi" w:eastAsiaTheme="majorEastAsia" w:hAnsiTheme="majorHAnsi" w:cstheme="majorBidi"/>
      <w:color w:val="FF0000"/>
      <w:sz w:val="3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doCar">
    <w:name w:val="Saludo Car"/>
    <w:basedOn w:val="Fuentedeprrafopredeter"/>
    <w:link w:val="Saludo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edepgina">
    <w:name w:val="footer"/>
    <w:basedOn w:val="Normal"/>
    <w:link w:val="PiedepginaCar"/>
    <w:uiPriority w:val="99"/>
    <w:unhideWhenUsed/>
    <w:qFormat/>
    <w:rsid w:val="00563765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765"/>
    <w:rPr>
      <w:color w:val="auto"/>
      <w:shd w:val="clear" w:color="auto" w:fill="0072C6" w:themeFill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257CD"/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17FA8"/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Hipervnculo">
    <w:name w:val="Hyperlink"/>
    <w:basedOn w:val="Fuentedeprrafopredeter"/>
    <w:uiPriority w:val="99"/>
    <w:unhideWhenUsed/>
    <w:rsid w:val="00D80F20"/>
    <w:rPr>
      <w:color w:val="0072C6" w:themeColor="hyperlink"/>
      <w:u w:val="single"/>
    </w:rPr>
  </w:style>
  <w:style w:type="character" w:customStyle="1" w:styleId="tag">
    <w:name w:val="tag"/>
    <w:basedOn w:val="Fuentedeprrafopredeter"/>
    <w:rsid w:val="00C62F3B"/>
  </w:style>
  <w:style w:type="character" w:customStyle="1" w:styleId="tag-name">
    <w:name w:val="tag-name"/>
    <w:basedOn w:val="Fuentedeprrafopredeter"/>
    <w:rsid w:val="00C62F3B"/>
  </w:style>
  <w:style w:type="paragraph" w:styleId="HTMLconformatoprevio">
    <w:name w:val="HTML Preformatted"/>
    <w:basedOn w:val="Normal"/>
    <w:link w:val="HTMLconformatoprevioCar"/>
    <w:uiPriority w:val="99"/>
    <w:unhideWhenUsed/>
    <w:rsid w:val="007A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6D6A"/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paragraph" w:customStyle="1" w:styleId="Estilo1">
    <w:name w:val="Estilo1"/>
    <w:next w:val="Normal"/>
    <w:qFormat/>
    <w:rsid w:val="00151407"/>
    <w:pPr>
      <w:spacing w:before="40" w:after="200"/>
    </w:pPr>
    <w:rPr>
      <w:rFonts w:asciiTheme="majorHAnsi" w:eastAsiaTheme="majorEastAsia" w:hAnsiTheme="majorHAnsi" w:cstheme="majorBidi"/>
      <w:sz w:val="30"/>
      <w:lang w:val="es-ES"/>
    </w:rPr>
  </w:style>
  <w:style w:type="paragraph" w:styleId="Prrafodelista">
    <w:name w:val="List Paragraph"/>
    <w:basedOn w:val="Normal"/>
    <w:uiPriority w:val="34"/>
    <w:unhideWhenUsed/>
    <w:qFormat/>
    <w:rsid w:val="00E431F8"/>
    <w:pPr>
      <w:spacing w:before="80" w:after="80"/>
      <w:ind w:left="720"/>
    </w:pPr>
  </w:style>
  <w:style w:type="paragraph" w:customStyle="1" w:styleId="Imgenes">
    <w:name w:val="Imágenes"/>
    <w:basedOn w:val="Normal"/>
    <w:qFormat/>
    <w:rsid w:val="00497217"/>
    <w:pPr>
      <w:spacing w:after="360"/>
    </w:pPr>
    <w:rPr>
      <w:noProof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A56922"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56922"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56922"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56922"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56922"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56922"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56922"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56922"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56922"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56922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42EFF"/>
    <w:pPr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842EFF"/>
    <w:pPr>
      <w:spacing w:before="1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42EFF"/>
    <w:pPr>
      <w:ind w:left="480"/>
    </w:pPr>
    <w:rPr>
      <w:rFonts w:cs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842EF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42EF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42EF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42EF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42EF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42EF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linde/Library/Containers/com.microsoft.Word/Data/Library/Caches/3082/TM10002073/Carta%20de%20negocios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1DF1D5-CDC0-8B4F-9D44-C057430B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negocios.dotx</Template>
  <TotalTime>30</TotalTime>
  <Pages>3</Pages>
  <Words>345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.</dc:creator>
  <cp:lastModifiedBy>fran .</cp:lastModifiedBy>
  <cp:revision>44</cp:revision>
  <cp:lastPrinted>2017-06-23T08:52:00Z</cp:lastPrinted>
  <dcterms:created xsi:type="dcterms:W3CDTF">2017-06-23T08:52:00Z</dcterms:created>
  <dcterms:modified xsi:type="dcterms:W3CDTF">2017-07-11T14:39:00Z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